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13D2C" w14:textId="17628B70" w:rsidR="00B543CE" w:rsidRDefault="00067ADE" w:rsidP="003276F2">
      <w:pPr>
        <w:pStyle w:val="Titre"/>
        <w:spacing w:after="480"/>
      </w:pPr>
      <w:r>
        <w:t xml:space="preserve">Formatif </w:t>
      </w:r>
      <w:r w:rsidR="00732FE9" w:rsidRPr="003276F2">
        <w:t>– Linux</w:t>
      </w:r>
    </w:p>
    <w:p w14:paraId="650E623D" w14:textId="59EE1A8D" w:rsidR="006340A3" w:rsidRDefault="006340A3" w:rsidP="00CF7E82">
      <w:pPr>
        <w:pStyle w:val="Titre1"/>
      </w:pPr>
      <w:r w:rsidRPr="00CF7E82">
        <w:t>Organisation fonctionnelle de la structure des fichiers et des répertoires</w:t>
      </w:r>
      <w:r w:rsidRPr="00CF7E82">
        <w:tab/>
        <w:t>1</w:t>
      </w:r>
      <w:r w:rsidR="006B48DB">
        <w:t>0</w:t>
      </w:r>
      <w:r w:rsidRPr="00CF7E82">
        <w:t xml:space="preserve"> %</w:t>
      </w:r>
    </w:p>
    <w:p w14:paraId="0C9B427A" w14:textId="77777777" w:rsidR="000974D4" w:rsidRDefault="006B2BE1" w:rsidP="004A4695">
      <w:pPr>
        <w:pStyle w:val="Paragraphedeliste"/>
        <w:numPr>
          <w:ilvl w:val="0"/>
          <w:numId w:val="2"/>
        </w:numPr>
        <w:ind w:left="426"/>
      </w:pPr>
      <w:r>
        <w:t xml:space="preserve">Ouvrir une session </w:t>
      </w:r>
      <w:r w:rsidR="000974D4">
        <w:t xml:space="preserve">en tty4 et se connecter en tant que </w:t>
      </w:r>
      <w:proofErr w:type="spellStart"/>
      <w:r w:rsidR="000974D4">
        <w:t>Etudiant</w:t>
      </w:r>
      <w:proofErr w:type="spellEnd"/>
      <w:r w:rsidR="000974D4">
        <w:t>.</w:t>
      </w:r>
    </w:p>
    <w:p w14:paraId="46F9D2BF" w14:textId="77777777" w:rsidR="000974D4" w:rsidRPr="007A511E" w:rsidRDefault="000974D4" w:rsidP="000974D4">
      <w:pPr>
        <w:tabs>
          <w:tab w:val="right" w:leader="underscore" w:pos="9214"/>
        </w:tabs>
        <w:ind w:left="360"/>
        <w:rPr>
          <w:color w:val="00B050"/>
        </w:rPr>
      </w:pPr>
      <w:r w:rsidRPr="007A511E">
        <w:rPr>
          <w:color w:val="00B050"/>
        </w:rPr>
        <w:tab/>
      </w:r>
    </w:p>
    <w:p w14:paraId="213C4AB3" w14:textId="3B51F918" w:rsidR="00852AC5" w:rsidRDefault="00147AA5" w:rsidP="004A4695">
      <w:pPr>
        <w:pStyle w:val="Paragraphedeliste"/>
        <w:numPr>
          <w:ilvl w:val="0"/>
          <w:numId w:val="2"/>
        </w:numPr>
        <w:ind w:left="426"/>
      </w:pPr>
      <w:r>
        <w:t>En</w:t>
      </w:r>
      <w:r w:rsidR="00382C38">
        <w:t xml:space="preserve"> utilisant la commande </w:t>
      </w:r>
      <w:r w:rsidR="00382C38" w:rsidRPr="00A03DD1">
        <w:rPr>
          <w:b/>
          <w:bCs/>
        </w:rPr>
        <w:t>umask</w:t>
      </w:r>
      <w:r w:rsidR="00B63542">
        <w:t xml:space="preserve">, </w:t>
      </w:r>
      <w:r w:rsidR="000702BB">
        <w:t xml:space="preserve">renseignez le masque </w:t>
      </w:r>
      <w:r w:rsidR="00557643">
        <w:t xml:space="preserve">des droits pour que les nouveaux fichiers aient les droits suivants : </w:t>
      </w:r>
      <w:r w:rsidR="002A549F" w:rsidRPr="002A549F">
        <w:rPr>
          <w:rStyle w:val="Code"/>
        </w:rPr>
        <w:t>rwxr-x---</w:t>
      </w:r>
      <w:r w:rsidR="002A549F">
        <w:t>.</w:t>
      </w:r>
    </w:p>
    <w:p w14:paraId="05CF195A" w14:textId="750C3EE0" w:rsidR="00A03DD1" w:rsidRPr="007A511E" w:rsidRDefault="00A03DD1" w:rsidP="00A03DD1">
      <w:pPr>
        <w:tabs>
          <w:tab w:val="right" w:leader="underscore" w:pos="9214"/>
        </w:tabs>
        <w:ind w:left="426"/>
        <w:rPr>
          <w:color w:val="00B050"/>
        </w:rPr>
      </w:pPr>
      <w:r w:rsidRPr="007A511E">
        <w:rPr>
          <w:color w:val="00B050"/>
        </w:rPr>
        <w:tab/>
      </w:r>
    </w:p>
    <w:p w14:paraId="29C0D052" w14:textId="3063716C" w:rsidR="00A03DD1" w:rsidRDefault="00A03DD1" w:rsidP="004A4695">
      <w:pPr>
        <w:pStyle w:val="Paragraphedeliste"/>
        <w:numPr>
          <w:ilvl w:val="0"/>
          <w:numId w:val="2"/>
        </w:numPr>
        <w:ind w:left="426"/>
      </w:pPr>
      <w:r>
        <w:t xml:space="preserve">Testez </w:t>
      </w:r>
      <w:r w:rsidR="00FD5D5C">
        <w:t>le masque en créant un fichier</w:t>
      </w:r>
      <w:r w:rsidR="002C1361">
        <w:t xml:space="preserve"> </w:t>
      </w:r>
      <w:r w:rsidR="002C1361" w:rsidRPr="009D4E71">
        <w:rPr>
          <w:b/>
          <w:bCs/>
        </w:rPr>
        <w:t>Test</w:t>
      </w:r>
      <w:r w:rsidR="009D4E71">
        <w:t xml:space="preserve"> et un dossier </w:t>
      </w:r>
      <w:proofErr w:type="spellStart"/>
      <w:r w:rsidR="009D4E71" w:rsidRPr="009D4E71">
        <w:rPr>
          <w:b/>
          <w:bCs/>
        </w:rPr>
        <w:t>DossierTest</w:t>
      </w:r>
      <w:proofErr w:type="spellEnd"/>
      <w:r w:rsidR="009D4E71" w:rsidRPr="009D4E71">
        <w:t>.</w:t>
      </w:r>
    </w:p>
    <w:p w14:paraId="7828993E" w14:textId="77777777" w:rsidR="0023589D" w:rsidRPr="007A511E" w:rsidRDefault="0023589D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7A511E">
        <w:rPr>
          <w:color w:val="00B050"/>
        </w:rPr>
        <w:tab/>
      </w:r>
    </w:p>
    <w:p w14:paraId="0E073056" w14:textId="77777777" w:rsidR="0023589D" w:rsidRPr="007A511E" w:rsidRDefault="0023589D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7A511E">
        <w:rPr>
          <w:color w:val="00B050"/>
        </w:rPr>
        <w:tab/>
      </w:r>
    </w:p>
    <w:p w14:paraId="5EFE4257" w14:textId="0CCE7BFA" w:rsidR="00A03DD1" w:rsidRDefault="0079719A" w:rsidP="00C95C9F">
      <w:pPr>
        <w:tabs>
          <w:tab w:val="right" w:leader="underscore" w:pos="9214"/>
        </w:tabs>
        <w:ind w:left="357"/>
      </w:pPr>
      <w:r>
        <w:t xml:space="preserve">Vous devriez obtenir : </w:t>
      </w:r>
    </w:p>
    <w:p w14:paraId="41FF0173" w14:textId="0B3A1ED7" w:rsidR="0079719A" w:rsidRPr="0079719A" w:rsidRDefault="0079719A" w:rsidP="0079719A">
      <w:pPr>
        <w:tabs>
          <w:tab w:val="right" w:leader="underscore" w:pos="9214"/>
        </w:tabs>
        <w:ind w:left="426"/>
        <w:rPr>
          <w:rStyle w:val="Code"/>
        </w:rPr>
      </w:pPr>
      <w:r w:rsidRPr="0079719A">
        <w:rPr>
          <w:rStyle w:val="Code"/>
        </w:rPr>
        <w:t xml:space="preserve">-rw-r----- 1 etudiant etudiant    0 </w:t>
      </w:r>
      <w:r w:rsidR="00C853E6">
        <w:rPr>
          <w:rStyle w:val="Code"/>
        </w:rPr>
        <w:t>nov</w:t>
      </w:r>
      <w:r w:rsidRPr="0079719A">
        <w:rPr>
          <w:rStyle w:val="Code"/>
        </w:rPr>
        <w:t xml:space="preserve">  </w:t>
      </w:r>
      <w:r w:rsidR="00C853E6">
        <w:rPr>
          <w:rStyle w:val="Code"/>
        </w:rPr>
        <w:t>30</w:t>
      </w:r>
      <w:r w:rsidRPr="0079719A">
        <w:rPr>
          <w:rStyle w:val="Code"/>
        </w:rPr>
        <w:t xml:space="preserve"> 10:43 </w:t>
      </w:r>
      <w:r w:rsidR="00C853E6">
        <w:rPr>
          <w:rStyle w:val="Code"/>
        </w:rPr>
        <w:t>Test</w:t>
      </w:r>
    </w:p>
    <w:p w14:paraId="34E7EE59" w14:textId="089305D7" w:rsidR="0079719A" w:rsidRDefault="0079719A" w:rsidP="0079719A">
      <w:pPr>
        <w:tabs>
          <w:tab w:val="right" w:leader="underscore" w:pos="9214"/>
        </w:tabs>
        <w:ind w:left="426"/>
        <w:rPr>
          <w:rStyle w:val="Code"/>
        </w:rPr>
      </w:pPr>
      <w:r w:rsidRPr="0079719A">
        <w:rPr>
          <w:rStyle w:val="Code"/>
        </w:rPr>
        <w:t xml:space="preserve">drwxr-x--- 2 etudiant etudiant 4096 </w:t>
      </w:r>
      <w:r w:rsidR="00C853E6">
        <w:rPr>
          <w:rStyle w:val="Code"/>
        </w:rPr>
        <w:t>nov</w:t>
      </w:r>
      <w:r w:rsidRPr="0079719A">
        <w:rPr>
          <w:rStyle w:val="Code"/>
        </w:rPr>
        <w:t xml:space="preserve">  </w:t>
      </w:r>
      <w:r w:rsidR="00C853E6">
        <w:rPr>
          <w:rStyle w:val="Code"/>
        </w:rPr>
        <w:t>30</w:t>
      </w:r>
      <w:r w:rsidRPr="0079719A">
        <w:rPr>
          <w:rStyle w:val="Code"/>
        </w:rPr>
        <w:t xml:space="preserve"> 10:43 </w:t>
      </w:r>
      <w:r w:rsidR="00C853E6">
        <w:rPr>
          <w:rStyle w:val="Code"/>
        </w:rPr>
        <w:t>DossierTest</w:t>
      </w:r>
    </w:p>
    <w:p w14:paraId="466BBC88" w14:textId="3267A357" w:rsidR="00FD2D48" w:rsidRDefault="00CD25A7" w:rsidP="00CD25A7">
      <w:pPr>
        <w:tabs>
          <w:tab w:val="right" w:leader="underscore" w:pos="9214"/>
        </w:tabs>
        <w:ind w:left="426"/>
      </w:pPr>
      <w:r w:rsidRPr="00CD25A7">
        <w:t xml:space="preserve">Si ce n'est pas le cas il faut effacer </w:t>
      </w:r>
      <w:r>
        <w:t>Test</w:t>
      </w:r>
      <w:r w:rsidRPr="00CD25A7">
        <w:t xml:space="preserve"> et </w:t>
      </w:r>
      <w:proofErr w:type="spellStart"/>
      <w:r>
        <w:t>DossierTest</w:t>
      </w:r>
      <w:proofErr w:type="spellEnd"/>
      <w:r w:rsidRPr="00CD25A7">
        <w:t>, modifier le masque et recommencer.</w:t>
      </w:r>
    </w:p>
    <w:p w14:paraId="7A828F24" w14:textId="0690E887" w:rsidR="00E34FB4" w:rsidRDefault="00E34FB4" w:rsidP="004A4695">
      <w:pPr>
        <w:pStyle w:val="Paragraphedeliste"/>
        <w:numPr>
          <w:ilvl w:val="0"/>
          <w:numId w:val="2"/>
        </w:numPr>
        <w:ind w:left="426"/>
      </w:pPr>
      <w:r>
        <w:t xml:space="preserve">Supprimez le fichier </w:t>
      </w:r>
      <w:r w:rsidRPr="009D4E71">
        <w:rPr>
          <w:b/>
          <w:bCs/>
        </w:rPr>
        <w:t>Test</w:t>
      </w:r>
      <w:r>
        <w:t xml:space="preserve"> et le dossier </w:t>
      </w:r>
      <w:proofErr w:type="spellStart"/>
      <w:r w:rsidRPr="009D4E71">
        <w:rPr>
          <w:b/>
          <w:bCs/>
        </w:rPr>
        <w:t>DossierTest</w:t>
      </w:r>
      <w:proofErr w:type="spellEnd"/>
      <w:r w:rsidRPr="009D4E71">
        <w:t>.</w:t>
      </w:r>
    </w:p>
    <w:p w14:paraId="7DBA64A4" w14:textId="77777777" w:rsidR="00E34FB4" w:rsidRPr="007A511E" w:rsidRDefault="00E34FB4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7A511E">
        <w:rPr>
          <w:color w:val="00B050"/>
        </w:rPr>
        <w:tab/>
      </w:r>
    </w:p>
    <w:p w14:paraId="72B3DE7D" w14:textId="77777777" w:rsidR="00E34FB4" w:rsidRPr="007A511E" w:rsidRDefault="00E34FB4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7A511E">
        <w:rPr>
          <w:color w:val="00B050"/>
        </w:rPr>
        <w:tab/>
      </w:r>
    </w:p>
    <w:p w14:paraId="12C49F6D" w14:textId="0D64F66D" w:rsidR="00501AC3" w:rsidRDefault="00501AC3" w:rsidP="004A4695">
      <w:pPr>
        <w:pStyle w:val="Paragraphedeliste"/>
        <w:numPr>
          <w:ilvl w:val="0"/>
          <w:numId w:val="2"/>
        </w:numPr>
        <w:ind w:left="426"/>
      </w:pPr>
      <w:r>
        <w:t xml:space="preserve">Créez un dossier </w:t>
      </w:r>
      <w:r w:rsidRPr="00501AC3">
        <w:rPr>
          <w:b/>
          <w:bCs/>
        </w:rPr>
        <w:t>Formatif</w:t>
      </w:r>
      <w:r w:rsidRPr="009D4E71">
        <w:t>.</w:t>
      </w:r>
    </w:p>
    <w:p w14:paraId="1C24D55E" w14:textId="77777777" w:rsidR="00501AC3" w:rsidRPr="007A511E" w:rsidRDefault="00501AC3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7A511E">
        <w:rPr>
          <w:color w:val="00B050"/>
        </w:rPr>
        <w:tab/>
      </w:r>
    </w:p>
    <w:p w14:paraId="5C676494" w14:textId="2DC76A66" w:rsidR="00C27223" w:rsidRDefault="00C27223" w:rsidP="004A4695">
      <w:pPr>
        <w:pStyle w:val="Paragraphedeliste"/>
        <w:numPr>
          <w:ilvl w:val="0"/>
          <w:numId w:val="2"/>
        </w:numPr>
        <w:ind w:left="426"/>
      </w:pPr>
      <w:r>
        <w:t xml:space="preserve">Placez-vous dans le dossier </w:t>
      </w:r>
      <w:r w:rsidRPr="00C27223">
        <w:rPr>
          <w:b/>
          <w:bCs/>
        </w:rPr>
        <w:t>Formatif</w:t>
      </w:r>
      <w:r w:rsidRPr="009D4E71">
        <w:t>.</w:t>
      </w:r>
    </w:p>
    <w:p w14:paraId="058A75AF" w14:textId="77777777" w:rsidR="00C27223" w:rsidRPr="007A511E" w:rsidRDefault="00C27223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7A511E">
        <w:rPr>
          <w:color w:val="00B050"/>
        </w:rPr>
        <w:tab/>
      </w:r>
    </w:p>
    <w:p w14:paraId="239BC633" w14:textId="2F05A07C" w:rsidR="00FA6C84" w:rsidRDefault="00FA6C84" w:rsidP="004D73D2">
      <w:pPr>
        <w:pStyle w:val="Paragraphedeliste"/>
        <w:numPr>
          <w:ilvl w:val="0"/>
          <w:numId w:val="2"/>
        </w:numPr>
        <w:tabs>
          <w:tab w:val="left" w:pos="1985"/>
          <w:tab w:val="left" w:pos="3969"/>
          <w:tab w:val="left" w:pos="5670"/>
          <w:tab w:val="left" w:pos="7938"/>
        </w:tabs>
        <w:ind w:left="426"/>
      </w:pPr>
      <w:r>
        <w:t>Créez les dossiers suivants</w:t>
      </w:r>
      <w:r w:rsidR="008E7FA9">
        <w:t xml:space="preserve"> en une seule commande</w:t>
      </w:r>
      <w:r>
        <w:t xml:space="preserve"> : </w:t>
      </w:r>
      <w:r w:rsidR="00CE6904">
        <w:br/>
      </w:r>
      <w:proofErr w:type="spellStart"/>
      <w:r w:rsidR="00CE6904">
        <w:t>InterfaceWeb</w:t>
      </w:r>
      <w:proofErr w:type="spellEnd"/>
      <w:r w:rsidR="004D73D2">
        <w:tab/>
      </w:r>
      <w:r w:rsidR="00CE6904">
        <w:t>Programmation</w:t>
      </w:r>
      <w:r w:rsidR="004D73D2">
        <w:tab/>
      </w:r>
      <w:proofErr w:type="spellStart"/>
      <w:r w:rsidR="00F2001C">
        <w:t>IntroProfession</w:t>
      </w:r>
      <w:proofErr w:type="spellEnd"/>
      <w:r w:rsidR="004D73D2">
        <w:tab/>
      </w:r>
      <w:proofErr w:type="spellStart"/>
      <w:r w:rsidR="00F2001C">
        <w:t>OrdinateursSystemes</w:t>
      </w:r>
      <w:proofErr w:type="spellEnd"/>
      <w:r w:rsidR="004D73D2">
        <w:tab/>
      </w:r>
      <w:r w:rsidR="00F2001C">
        <w:t>Temp</w:t>
      </w:r>
    </w:p>
    <w:p w14:paraId="2A0F689F" w14:textId="77777777" w:rsidR="00FA6C84" w:rsidRPr="007A511E" w:rsidRDefault="00FA6C84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7A511E">
        <w:rPr>
          <w:color w:val="00B050"/>
        </w:rPr>
        <w:tab/>
      </w:r>
    </w:p>
    <w:p w14:paraId="17ED4F23" w14:textId="595A660B" w:rsidR="00E057A9" w:rsidRDefault="00875738" w:rsidP="004A4695">
      <w:pPr>
        <w:pStyle w:val="Paragraphedeliste"/>
        <w:numPr>
          <w:ilvl w:val="0"/>
          <w:numId w:val="2"/>
        </w:numPr>
        <w:ind w:left="426"/>
      </w:pPr>
      <w:r>
        <w:lastRenderedPageBreak/>
        <w:t xml:space="preserve">Dans le dossier </w:t>
      </w:r>
      <w:proofErr w:type="spellStart"/>
      <w:r>
        <w:t>InterfaceWeb</w:t>
      </w:r>
      <w:proofErr w:type="spellEnd"/>
      <w:r>
        <w:t xml:space="preserve">, </w:t>
      </w:r>
      <w:r w:rsidR="00812232">
        <w:t xml:space="preserve">en une seule commande, </w:t>
      </w:r>
      <w:r>
        <w:t xml:space="preserve">créez </w:t>
      </w:r>
      <w:r w:rsidR="00196DA4">
        <w:t>les fichiers vides suivants</w:t>
      </w:r>
      <w:r w:rsidR="00E057A9">
        <w:t xml:space="preserve"> : </w:t>
      </w:r>
      <w:r w:rsidR="00E057A9">
        <w:br/>
      </w:r>
      <w:r w:rsidR="00196DA4">
        <w:t>page01.html</w:t>
      </w:r>
      <w:r w:rsidR="00196DA4">
        <w:br/>
        <w:t>page02.html</w:t>
      </w:r>
      <w:r w:rsidR="00196DA4">
        <w:br/>
      </w:r>
      <w:r w:rsidR="00812232">
        <w:t>apropos.html</w:t>
      </w:r>
      <w:r w:rsidR="00E057A9">
        <w:tab/>
      </w:r>
    </w:p>
    <w:p w14:paraId="0601A425" w14:textId="1E779DA3" w:rsidR="00E057A9" w:rsidRPr="007A511E" w:rsidRDefault="00E057A9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7A511E">
        <w:rPr>
          <w:color w:val="00B050"/>
        </w:rPr>
        <w:tab/>
      </w:r>
    </w:p>
    <w:p w14:paraId="101B81C5" w14:textId="0BC850EF" w:rsidR="007A06A5" w:rsidRDefault="000F5812" w:rsidP="004A4695">
      <w:pPr>
        <w:pStyle w:val="Paragraphedeliste"/>
        <w:numPr>
          <w:ilvl w:val="0"/>
          <w:numId w:val="2"/>
        </w:numPr>
        <w:tabs>
          <w:tab w:val="right" w:leader="underscore" w:pos="9214"/>
        </w:tabs>
        <w:ind w:left="426"/>
      </w:pPr>
      <w:r>
        <w:t>Décompressez</w:t>
      </w:r>
      <w:r w:rsidR="007A06A5">
        <w:t xml:space="preserve"> les fichiers de </w:t>
      </w:r>
      <w:r w:rsidR="007A06A5" w:rsidRPr="00416ADE">
        <w:rPr>
          <w:b/>
          <w:bCs/>
        </w:rPr>
        <w:t>~/</w:t>
      </w:r>
      <w:r w:rsidR="00A90D9A" w:rsidRPr="00416ADE">
        <w:rPr>
          <w:b/>
          <w:bCs/>
        </w:rPr>
        <w:t>FormatifLinuxA23</w:t>
      </w:r>
      <w:r w:rsidR="007A06A5" w:rsidRPr="00416ADE">
        <w:rPr>
          <w:b/>
          <w:bCs/>
        </w:rPr>
        <w:t>/</w:t>
      </w:r>
      <w:r w:rsidR="00A90D9A">
        <w:rPr>
          <w:b/>
          <w:bCs/>
        </w:rPr>
        <w:t>I</w:t>
      </w:r>
      <w:r w:rsidR="007A06A5" w:rsidRPr="00E305F2">
        <w:rPr>
          <w:b/>
          <w:bCs/>
        </w:rPr>
        <w:t>mages.tar.gz</w:t>
      </w:r>
      <w:r w:rsidR="007A06A5">
        <w:t xml:space="preserve"> dans le dossier</w:t>
      </w:r>
      <w:r>
        <w:t xml:space="preserve"> </w:t>
      </w:r>
      <w:r w:rsidR="007A06A5" w:rsidRPr="00C01561">
        <w:rPr>
          <w:b/>
          <w:bCs/>
        </w:rPr>
        <w:t>~/</w:t>
      </w:r>
      <w:r w:rsidR="007E6864">
        <w:rPr>
          <w:b/>
          <w:bCs/>
        </w:rPr>
        <w:t>F</w:t>
      </w:r>
      <w:r w:rsidRPr="00C01561">
        <w:rPr>
          <w:b/>
          <w:bCs/>
        </w:rPr>
        <w:t>ormatif</w:t>
      </w:r>
      <w:r w:rsidR="007A06A5" w:rsidRPr="00C01561">
        <w:rPr>
          <w:b/>
          <w:bCs/>
        </w:rPr>
        <w:t>/</w:t>
      </w:r>
      <w:r w:rsidR="007E6864">
        <w:rPr>
          <w:b/>
          <w:bCs/>
        </w:rPr>
        <w:t>T</w:t>
      </w:r>
      <w:r w:rsidR="007A06A5" w:rsidRPr="00C01561">
        <w:rPr>
          <w:b/>
          <w:bCs/>
        </w:rPr>
        <w:t>emp</w:t>
      </w:r>
      <w:r w:rsidR="00C01561" w:rsidRPr="00C01561">
        <w:t>.</w:t>
      </w:r>
      <w:r w:rsidR="00C01561">
        <w:br/>
      </w:r>
      <w:r w:rsidR="007A06A5">
        <w:t xml:space="preserve">Astuce: </w:t>
      </w:r>
      <w:r w:rsidR="007E6864">
        <w:t xml:space="preserve">il faut </w:t>
      </w:r>
      <w:r w:rsidR="007A06A5">
        <w:t xml:space="preserve">être dans le dossier </w:t>
      </w:r>
      <w:r w:rsidR="007E6864" w:rsidRPr="007E6864">
        <w:rPr>
          <w:b/>
          <w:bCs/>
        </w:rPr>
        <w:t>T</w:t>
      </w:r>
      <w:r w:rsidR="007A06A5" w:rsidRPr="007E6864">
        <w:rPr>
          <w:b/>
          <w:bCs/>
        </w:rPr>
        <w:t>emp</w:t>
      </w:r>
      <w:r w:rsidR="007A06A5">
        <w:t xml:space="preserve"> pour exécuter la commande</w:t>
      </w:r>
      <w:r w:rsidR="00EE7F65">
        <w:t>.</w:t>
      </w:r>
    </w:p>
    <w:p w14:paraId="151D9005" w14:textId="77777777" w:rsidR="00C01561" w:rsidRPr="007A511E" w:rsidRDefault="00C01561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7A511E">
        <w:rPr>
          <w:color w:val="00B050"/>
        </w:rPr>
        <w:tab/>
      </w:r>
    </w:p>
    <w:p w14:paraId="1D18B387" w14:textId="4D3D2E92" w:rsidR="007A06A5" w:rsidRDefault="007A06A5" w:rsidP="004A4695">
      <w:pPr>
        <w:pStyle w:val="Paragraphedeliste"/>
        <w:numPr>
          <w:ilvl w:val="0"/>
          <w:numId w:val="2"/>
        </w:numPr>
        <w:ind w:left="426"/>
      </w:pPr>
      <w:r>
        <w:t xml:space="preserve">Déplacer le dossier </w:t>
      </w:r>
      <w:r w:rsidR="00DB1EFA" w:rsidRPr="00DB1EFA">
        <w:rPr>
          <w:b/>
          <w:bCs/>
        </w:rPr>
        <w:t>T</w:t>
      </w:r>
      <w:r w:rsidRPr="00DB1EFA">
        <w:rPr>
          <w:b/>
          <w:bCs/>
        </w:rPr>
        <w:t>emp/</w:t>
      </w:r>
      <w:r w:rsidR="00A02C0A">
        <w:rPr>
          <w:b/>
          <w:bCs/>
        </w:rPr>
        <w:t>I</w:t>
      </w:r>
      <w:r w:rsidRPr="00DB1EFA">
        <w:rPr>
          <w:b/>
          <w:bCs/>
        </w:rPr>
        <w:t>mages</w:t>
      </w:r>
      <w:r>
        <w:t xml:space="preserve"> vers dans le dossier </w:t>
      </w:r>
      <w:r w:rsidRPr="00DB1EFA">
        <w:rPr>
          <w:b/>
          <w:bCs/>
        </w:rPr>
        <w:t>~/</w:t>
      </w:r>
      <w:r w:rsidR="00DB1EFA" w:rsidRPr="00DB1EFA">
        <w:rPr>
          <w:b/>
          <w:bCs/>
        </w:rPr>
        <w:t>Formatif</w:t>
      </w:r>
      <w:r w:rsidRPr="00DB1EFA">
        <w:rPr>
          <w:b/>
          <w:bCs/>
        </w:rPr>
        <w:t>/</w:t>
      </w:r>
      <w:proofErr w:type="spellStart"/>
      <w:r w:rsidR="00DB1EFA" w:rsidRPr="00DB1EFA">
        <w:rPr>
          <w:b/>
          <w:bCs/>
        </w:rPr>
        <w:t>InterfaceWeb</w:t>
      </w:r>
      <w:proofErr w:type="spellEnd"/>
      <w:r w:rsidR="003870F3">
        <w:t>.</w:t>
      </w:r>
    </w:p>
    <w:p w14:paraId="1FC926C8" w14:textId="77777777" w:rsidR="00DB1EFA" w:rsidRPr="00E56151" w:rsidRDefault="00DB1EFA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E56151">
        <w:rPr>
          <w:color w:val="00B050"/>
        </w:rPr>
        <w:tab/>
      </w:r>
    </w:p>
    <w:p w14:paraId="6E759F20" w14:textId="00285B34" w:rsidR="007A06A5" w:rsidRDefault="007A06A5" w:rsidP="004A4695">
      <w:pPr>
        <w:pStyle w:val="Paragraphedeliste"/>
        <w:numPr>
          <w:ilvl w:val="0"/>
          <w:numId w:val="2"/>
        </w:numPr>
        <w:ind w:left="426"/>
      </w:pPr>
      <w:r>
        <w:t xml:space="preserve">Afficher le contenu du dossier </w:t>
      </w:r>
      <w:r w:rsidR="0079496E" w:rsidRPr="003715A3">
        <w:rPr>
          <w:b/>
          <w:bCs/>
        </w:rPr>
        <w:t>Formatif/</w:t>
      </w:r>
      <w:proofErr w:type="spellStart"/>
      <w:r w:rsidR="0079496E" w:rsidRPr="003715A3">
        <w:rPr>
          <w:b/>
          <w:bCs/>
        </w:rPr>
        <w:t>InterfaceWeb</w:t>
      </w:r>
      <w:proofErr w:type="spellEnd"/>
      <w:r w:rsidRPr="003715A3">
        <w:rPr>
          <w:b/>
          <w:bCs/>
        </w:rPr>
        <w:t>/</w:t>
      </w:r>
      <w:r w:rsidR="00A02C0A">
        <w:rPr>
          <w:b/>
          <w:bCs/>
        </w:rPr>
        <w:t>I</w:t>
      </w:r>
      <w:r w:rsidRPr="003715A3">
        <w:rPr>
          <w:b/>
          <w:bCs/>
        </w:rPr>
        <w:t>mages</w:t>
      </w:r>
      <w:r w:rsidR="003870F3">
        <w:t>.</w:t>
      </w:r>
    </w:p>
    <w:p w14:paraId="4380F1BC" w14:textId="77777777" w:rsidR="00DB1EFA" w:rsidRPr="00E56151" w:rsidRDefault="00DB1EFA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E56151">
        <w:rPr>
          <w:color w:val="00B050"/>
        </w:rPr>
        <w:tab/>
      </w:r>
    </w:p>
    <w:p w14:paraId="1881A126" w14:textId="70AD3458" w:rsidR="007A06A5" w:rsidRDefault="007A06A5" w:rsidP="004A4695">
      <w:pPr>
        <w:pStyle w:val="Paragraphedeliste"/>
        <w:numPr>
          <w:ilvl w:val="0"/>
          <w:numId w:val="2"/>
        </w:numPr>
        <w:ind w:left="426"/>
      </w:pPr>
      <w:r>
        <w:t xml:space="preserve">Renommer le fichier </w:t>
      </w:r>
      <w:r w:rsidR="003715A3" w:rsidRPr="003715A3">
        <w:rPr>
          <w:b/>
          <w:bCs/>
        </w:rPr>
        <w:t>Formatif/</w:t>
      </w:r>
      <w:proofErr w:type="spellStart"/>
      <w:r w:rsidR="003715A3" w:rsidRPr="003715A3">
        <w:rPr>
          <w:b/>
          <w:bCs/>
        </w:rPr>
        <w:t>InterfaceWeb</w:t>
      </w:r>
      <w:proofErr w:type="spellEnd"/>
      <w:r w:rsidR="003715A3" w:rsidRPr="003715A3">
        <w:rPr>
          <w:b/>
          <w:bCs/>
        </w:rPr>
        <w:t>/</w:t>
      </w:r>
      <w:r w:rsidR="00A02C0A">
        <w:rPr>
          <w:b/>
          <w:bCs/>
        </w:rPr>
        <w:t>I</w:t>
      </w:r>
      <w:r w:rsidR="003715A3" w:rsidRPr="003715A3">
        <w:rPr>
          <w:b/>
          <w:bCs/>
        </w:rPr>
        <w:t>mages/</w:t>
      </w:r>
      <w:r w:rsidRPr="003715A3">
        <w:rPr>
          <w:b/>
          <w:bCs/>
        </w:rPr>
        <w:t>image01.png</w:t>
      </w:r>
      <w:r>
        <w:t xml:space="preserve"> </w:t>
      </w:r>
      <w:r w:rsidR="003715A3">
        <w:t>en</w:t>
      </w:r>
      <w:r>
        <w:t xml:space="preserve"> </w:t>
      </w:r>
      <w:r w:rsidRPr="003715A3">
        <w:rPr>
          <w:b/>
          <w:bCs/>
        </w:rPr>
        <w:t>logo.png</w:t>
      </w:r>
      <w:r w:rsidR="003870F3">
        <w:rPr>
          <w:b/>
          <w:bCs/>
        </w:rPr>
        <w:t>.</w:t>
      </w:r>
    </w:p>
    <w:p w14:paraId="6A9E7503" w14:textId="77777777" w:rsidR="003715A3" w:rsidRPr="00E56151" w:rsidRDefault="003715A3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E56151">
        <w:rPr>
          <w:color w:val="00B050"/>
        </w:rPr>
        <w:tab/>
      </w:r>
    </w:p>
    <w:p w14:paraId="41D787CE" w14:textId="35D6133F" w:rsidR="003870F3" w:rsidRDefault="003870F3" w:rsidP="003870F3">
      <w:pPr>
        <w:pStyle w:val="Paragraphedeliste"/>
        <w:numPr>
          <w:ilvl w:val="0"/>
          <w:numId w:val="2"/>
        </w:numPr>
        <w:ind w:left="426"/>
      </w:pPr>
      <w:r>
        <w:t xml:space="preserve">Cacher le fichier </w:t>
      </w:r>
      <w:r w:rsidRPr="003715A3">
        <w:rPr>
          <w:b/>
          <w:bCs/>
        </w:rPr>
        <w:t>Formatif/</w:t>
      </w:r>
      <w:proofErr w:type="spellStart"/>
      <w:r w:rsidRPr="003715A3">
        <w:rPr>
          <w:b/>
          <w:bCs/>
        </w:rPr>
        <w:t>InterfaceWeb</w:t>
      </w:r>
      <w:proofErr w:type="spellEnd"/>
      <w:r w:rsidRPr="003715A3">
        <w:rPr>
          <w:b/>
          <w:bCs/>
        </w:rPr>
        <w:t>/</w:t>
      </w:r>
      <w:r>
        <w:rPr>
          <w:b/>
          <w:bCs/>
        </w:rPr>
        <w:t>I</w:t>
      </w:r>
      <w:r w:rsidRPr="003715A3">
        <w:rPr>
          <w:b/>
          <w:bCs/>
        </w:rPr>
        <w:t>mages/image0</w:t>
      </w:r>
      <w:r>
        <w:rPr>
          <w:b/>
          <w:bCs/>
        </w:rPr>
        <w:t>2</w:t>
      </w:r>
      <w:r w:rsidRPr="003715A3">
        <w:rPr>
          <w:b/>
          <w:bCs/>
        </w:rPr>
        <w:t>.png</w:t>
      </w:r>
      <w:r>
        <w:t>.</w:t>
      </w:r>
    </w:p>
    <w:p w14:paraId="0481C255" w14:textId="77777777" w:rsidR="003870F3" w:rsidRPr="00E56151" w:rsidRDefault="003870F3" w:rsidP="003870F3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E56151">
        <w:rPr>
          <w:color w:val="00B050"/>
        </w:rPr>
        <w:tab/>
      </w:r>
    </w:p>
    <w:p w14:paraId="3C1D21A1" w14:textId="309509EE" w:rsidR="007A06A5" w:rsidRDefault="007A06A5" w:rsidP="004A4695">
      <w:pPr>
        <w:pStyle w:val="Paragraphedeliste"/>
        <w:numPr>
          <w:ilvl w:val="0"/>
          <w:numId w:val="2"/>
        </w:numPr>
        <w:ind w:left="426"/>
      </w:pPr>
      <w:r>
        <w:t xml:space="preserve">Copier le fichier </w:t>
      </w:r>
      <w:r w:rsidR="00BA362B" w:rsidRPr="00416ADE">
        <w:rPr>
          <w:b/>
          <w:bCs/>
        </w:rPr>
        <w:t>~/FormatifLinuxA23/</w:t>
      </w:r>
      <w:r w:rsidRPr="00A618CE">
        <w:rPr>
          <w:b/>
          <w:bCs/>
        </w:rPr>
        <w:t>README.md</w:t>
      </w:r>
      <w:r>
        <w:t xml:space="preserve"> vers le dossier </w:t>
      </w:r>
      <w:r w:rsidR="00BA362B" w:rsidRPr="00416ADE">
        <w:rPr>
          <w:b/>
          <w:bCs/>
        </w:rPr>
        <w:t>~/Formatif/</w:t>
      </w:r>
      <w:r w:rsidR="00A618CE" w:rsidRPr="00A618CE">
        <w:rPr>
          <w:b/>
          <w:bCs/>
        </w:rPr>
        <w:t>T</w:t>
      </w:r>
      <w:r w:rsidRPr="00A618CE">
        <w:rPr>
          <w:b/>
          <w:bCs/>
        </w:rPr>
        <w:t>emp</w:t>
      </w:r>
    </w:p>
    <w:p w14:paraId="2E66DFCD" w14:textId="77777777" w:rsidR="00A618CE" w:rsidRPr="00E56151" w:rsidRDefault="00A618CE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E56151">
        <w:rPr>
          <w:color w:val="00B050"/>
        </w:rPr>
        <w:tab/>
      </w:r>
    </w:p>
    <w:p w14:paraId="634AF3C4" w14:textId="35D32B9F" w:rsidR="007A06A5" w:rsidRDefault="00022B84" w:rsidP="004A4695">
      <w:pPr>
        <w:pStyle w:val="Paragraphedeliste"/>
        <w:numPr>
          <w:ilvl w:val="0"/>
          <w:numId w:val="2"/>
        </w:numPr>
        <w:tabs>
          <w:tab w:val="right" w:leader="underscore" w:pos="9214"/>
        </w:tabs>
        <w:ind w:left="426"/>
      </w:pPr>
      <w:r>
        <w:t xml:space="preserve">Dans le dossier </w:t>
      </w:r>
      <w:r w:rsidRPr="004323BC">
        <w:rPr>
          <w:b/>
          <w:bCs/>
        </w:rPr>
        <w:t>Formatif</w:t>
      </w:r>
      <w:r w:rsidR="00B34D9C">
        <w:t>,</w:t>
      </w:r>
      <w:r>
        <w:t xml:space="preserve"> c</w:t>
      </w:r>
      <w:r w:rsidR="007A06A5">
        <w:t xml:space="preserve">réer un lien symbolique </w:t>
      </w:r>
      <w:proofErr w:type="spellStart"/>
      <w:r w:rsidRPr="00B34D9C">
        <w:rPr>
          <w:b/>
          <w:bCs/>
        </w:rPr>
        <w:t>lisez.moi</w:t>
      </w:r>
      <w:proofErr w:type="spellEnd"/>
      <w:r>
        <w:t xml:space="preserve"> </w:t>
      </w:r>
      <w:r w:rsidR="007A06A5">
        <w:t xml:space="preserve">pointant sur le fichier </w:t>
      </w:r>
      <w:r w:rsidR="00B95B94" w:rsidRPr="00B34D9C">
        <w:rPr>
          <w:b/>
          <w:bCs/>
        </w:rPr>
        <w:t>T</w:t>
      </w:r>
      <w:r w:rsidR="007A06A5" w:rsidRPr="00B34D9C">
        <w:rPr>
          <w:b/>
          <w:bCs/>
        </w:rPr>
        <w:t>emp/README.</w:t>
      </w:r>
      <w:r w:rsidR="005E7776">
        <w:rPr>
          <w:b/>
          <w:bCs/>
        </w:rPr>
        <w:t>md</w:t>
      </w:r>
      <w:r w:rsidR="00B34D9C">
        <w:t>.</w:t>
      </w:r>
    </w:p>
    <w:p w14:paraId="4C4857C3" w14:textId="77777777" w:rsidR="004323BC" w:rsidRPr="0016321D" w:rsidRDefault="004323BC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16321D">
        <w:rPr>
          <w:color w:val="00B050"/>
        </w:rPr>
        <w:tab/>
      </w:r>
    </w:p>
    <w:p w14:paraId="5B7BD9B8" w14:textId="5551D911" w:rsidR="007A06A5" w:rsidRDefault="007A06A5" w:rsidP="004A4695">
      <w:pPr>
        <w:pStyle w:val="Paragraphedeliste"/>
        <w:numPr>
          <w:ilvl w:val="0"/>
          <w:numId w:val="2"/>
        </w:numPr>
        <w:ind w:left="426"/>
      </w:pPr>
      <w:r>
        <w:t xml:space="preserve">Vérifier la présence du lien, dans le dossier </w:t>
      </w:r>
      <w:r w:rsidR="00A73155">
        <w:t>Formatif</w:t>
      </w:r>
      <w:r>
        <w:t>, avec la commande ls -l</w:t>
      </w:r>
      <w:r w:rsidR="00A73155">
        <w:t>.</w:t>
      </w:r>
    </w:p>
    <w:p w14:paraId="35CA3F6E" w14:textId="77777777" w:rsidR="00A73155" w:rsidRPr="0016321D" w:rsidRDefault="00A73155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16321D">
        <w:rPr>
          <w:color w:val="00B050"/>
        </w:rPr>
        <w:tab/>
      </w:r>
    </w:p>
    <w:p w14:paraId="35946A44" w14:textId="77777777" w:rsidR="0016321D" w:rsidRDefault="0016321D">
      <w:pPr>
        <w:spacing w:after="0"/>
        <w:rPr>
          <w:b/>
          <w:bCs/>
          <w:small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3449D3C2" w14:textId="3267076B" w:rsidR="00A11ED6" w:rsidRDefault="002D02E8" w:rsidP="00CF7E82">
      <w:pPr>
        <w:pStyle w:val="Titre1"/>
      </w:pPr>
      <w:r>
        <w:lastRenderedPageBreak/>
        <w:t xml:space="preserve">Utilisation </w:t>
      </w:r>
      <w:r w:rsidR="00660CA0">
        <w:t>correcte de commande</w:t>
      </w:r>
      <w:r w:rsidR="00771D6D">
        <w:t>s</w:t>
      </w:r>
      <w:r w:rsidR="00660CA0">
        <w:t xml:space="preserve"> Linux</w:t>
      </w:r>
      <w:r w:rsidR="00660CA0">
        <w:tab/>
      </w:r>
      <w:r w:rsidR="00771D6D">
        <w:t>20</w:t>
      </w:r>
      <w:r w:rsidR="00660CA0">
        <w:t xml:space="preserve"> %</w:t>
      </w:r>
    </w:p>
    <w:p w14:paraId="5C575F12" w14:textId="452B7EAE" w:rsidR="004703E5" w:rsidRPr="004703E5" w:rsidRDefault="00281FE8" w:rsidP="00AA7BD0">
      <w:pPr>
        <w:pStyle w:val="Paragraphedeliste"/>
        <w:numPr>
          <w:ilvl w:val="0"/>
          <w:numId w:val="25"/>
        </w:numPr>
        <w:ind w:left="426"/>
      </w:pPr>
      <w:r>
        <w:t>R</w:t>
      </w:r>
      <w:r w:rsidR="004703E5" w:rsidRPr="004703E5">
        <w:t xml:space="preserve">echercher le mot </w:t>
      </w:r>
      <w:r w:rsidRPr="00AA7BD0">
        <w:rPr>
          <w:b/>
          <w:bCs/>
        </w:rPr>
        <w:t>linux</w:t>
      </w:r>
      <w:r w:rsidR="004703E5" w:rsidRPr="004703E5">
        <w:t xml:space="preserve"> dans le fichier </w:t>
      </w:r>
      <w:r w:rsidR="00353C5F" w:rsidRPr="00AA7BD0">
        <w:rPr>
          <w:b/>
          <w:bCs/>
        </w:rPr>
        <w:t>HistoireLinux</w:t>
      </w:r>
      <w:r w:rsidR="004703E5" w:rsidRPr="00AA7BD0">
        <w:rPr>
          <w:b/>
          <w:bCs/>
        </w:rPr>
        <w:t>.txt</w:t>
      </w:r>
      <w:r>
        <w:t>.</w:t>
      </w:r>
    </w:p>
    <w:p w14:paraId="3DAB28CD" w14:textId="77777777" w:rsidR="0016321D" w:rsidRPr="0016321D" w:rsidRDefault="0016321D" w:rsidP="0016321D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16321D">
        <w:rPr>
          <w:color w:val="00B050"/>
        </w:rPr>
        <w:tab/>
      </w:r>
    </w:p>
    <w:p w14:paraId="23F4CF01" w14:textId="456303ED" w:rsidR="004703E5" w:rsidRPr="004703E5" w:rsidRDefault="00353C5F" w:rsidP="00AA7BD0">
      <w:pPr>
        <w:pStyle w:val="Paragraphedeliste"/>
        <w:numPr>
          <w:ilvl w:val="0"/>
          <w:numId w:val="25"/>
        </w:numPr>
        <w:ind w:left="426"/>
      </w:pPr>
      <w:r>
        <w:t>R</w:t>
      </w:r>
      <w:r w:rsidR="004703E5" w:rsidRPr="004703E5">
        <w:t xml:space="preserve">echercher le mot </w:t>
      </w:r>
      <w:r w:rsidR="00521FED" w:rsidRPr="00AA7BD0">
        <w:rPr>
          <w:b/>
          <w:bCs/>
        </w:rPr>
        <w:t>linux</w:t>
      </w:r>
      <w:r w:rsidR="004703E5" w:rsidRPr="004703E5">
        <w:t xml:space="preserve"> </w:t>
      </w:r>
      <w:r w:rsidR="00701F11" w:rsidRPr="004703E5">
        <w:t xml:space="preserve">dans le fichier </w:t>
      </w:r>
      <w:r w:rsidR="00701F11" w:rsidRPr="00AA7BD0">
        <w:rPr>
          <w:b/>
          <w:bCs/>
        </w:rPr>
        <w:t>HistoireLinux.txt</w:t>
      </w:r>
      <w:r w:rsidR="00701F11" w:rsidRPr="004703E5">
        <w:t xml:space="preserve"> </w:t>
      </w:r>
      <w:r w:rsidR="004703E5" w:rsidRPr="004703E5">
        <w:t>en ignorant la casse, c’est-à-dire qu’il peut être écrit en majuscules ou en minuscules</w:t>
      </w:r>
      <w:r w:rsidR="00521FED">
        <w:t>.</w:t>
      </w:r>
    </w:p>
    <w:p w14:paraId="2C66BA74" w14:textId="77777777" w:rsidR="0016321D" w:rsidRPr="0016321D" w:rsidRDefault="0016321D" w:rsidP="0016321D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16321D">
        <w:rPr>
          <w:color w:val="00B050"/>
        </w:rPr>
        <w:tab/>
      </w:r>
    </w:p>
    <w:p w14:paraId="27F19549" w14:textId="77777777" w:rsidR="006E2B70" w:rsidRPr="006E2B70" w:rsidRDefault="006B758B" w:rsidP="00AA7BD0">
      <w:pPr>
        <w:pStyle w:val="Paragraphedeliste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ind w:left="426"/>
        <w:rPr>
          <w:lang w:eastAsia="fr-CA"/>
        </w:rPr>
      </w:pPr>
      <w:r w:rsidRPr="006E2B70">
        <w:t>R</w:t>
      </w:r>
      <w:r w:rsidR="004703E5" w:rsidRPr="004703E5">
        <w:t xml:space="preserve">echercher le mot </w:t>
      </w:r>
      <w:r w:rsidRPr="00701F11">
        <w:rPr>
          <w:b/>
          <w:bCs/>
        </w:rPr>
        <w:t>Linux</w:t>
      </w:r>
      <w:r w:rsidR="004703E5" w:rsidRPr="004703E5">
        <w:t xml:space="preserve"> dans tous les fichiers du répertoire courant et de ses sous-répertoires</w:t>
      </w:r>
    </w:p>
    <w:p w14:paraId="3DDA9589" w14:textId="77777777" w:rsidR="0016321D" w:rsidRPr="0016321D" w:rsidRDefault="0016321D" w:rsidP="0016321D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16321D">
        <w:rPr>
          <w:color w:val="00B050"/>
        </w:rPr>
        <w:tab/>
      </w:r>
    </w:p>
    <w:p w14:paraId="3C36CC6B" w14:textId="7B7941DD" w:rsidR="004703E5" w:rsidRPr="004703E5" w:rsidRDefault="006E2B70" w:rsidP="00AA7BD0">
      <w:pPr>
        <w:pStyle w:val="Paragraphedeliste"/>
        <w:numPr>
          <w:ilvl w:val="0"/>
          <w:numId w:val="25"/>
        </w:numPr>
        <w:ind w:left="426"/>
      </w:pPr>
      <w:r>
        <w:t>R</w:t>
      </w:r>
      <w:r w:rsidR="004703E5" w:rsidRPr="004703E5">
        <w:t xml:space="preserve">echercher le mot </w:t>
      </w:r>
      <w:r w:rsidRPr="00701F11">
        <w:rPr>
          <w:b/>
          <w:bCs/>
        </w:rPr>
        <w:t>Linux</w:t>
      </w:r>
      <w:r w:rsidR="004703E5" w:rsidRPr="004703E5">
        <w:t xml:space="preserve"> </w:t>
      </w:r>
      <w:r w:rsidR="00701F11" w:rsidRPr="004703E5">
        <w:t xml:space="preserve">dans le fichier </w:t>
      </w:r>
      <w:r w:rsidR="00701F11" w:rsidRPr="00AA7BD0">
        <w:rPr>
          <w:b/>
          <w:bCs/>
        </w:rPr>
        <w:t>HistoireLinux.txt</w:t>
      </w:r>
      <w:r w:rsidR="00701F11" w:rsidRPr="004703E5">
        <w:t xml:space="preserve"> </w:t>
      </w:r>
      <w:r w:rsidR="004703E5" w:rsidRPr="004703E5">
        <w:t>et afficher le numéro de la ligne où il se trouve</w:t>
      </w:r>
      <w:r>
        <w:t>.</w:t>
      </w:r>
    </w:p>
    <w:p w14:paraId="72D4C17E" w14:textId="77777777" w:rsidR="0016321D" w:rsidRPr="0016321D" w:rsidRDefault="0016321D" w:rsidP="0016321D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16321D">
        <w:rPr>
          <w:color w:val="00B050"/>
        </w:rPr>
        <w:tab/>
      </w:r>
    </w:p>
    <w:p w14:paraId="2E139AF2" w14:textId="48B3BC9A" w:rsidR="004703E5" w:rsidRPr="004703E5" w:rsidRDefault="00A360B8" w:rsidP="00AA7BD0">
      <w:pPr>
        <w:pStyle w:val="Paragraphedeliste"/>
        <w:numPr>
          <w:ilvl w:val="0"/>
          <w:numId w:val="25"/>
        </w:numPr>
        <w:ind w:left="426"/>
      </w:pPr>
      <w:r>
        <w:t>R</w:t>
      </w:r>
      <w:r w:rsidR="004703E5" w:rsidRPr="004703E5">
        <w:t xml:space="preserve">echercher le mot </w:t>
      </w:r>
      <w:r w:rsidRPr="00701F11">
        <w:rPr>
          <w:b/>
          <w:bCs/>
        </w:rPr>
        <w:t>Linux</w:t>
      </w:r>
      <w:r w:rsidR="004703E5" w:rsidRPr="004703E5">
        <w:t xml:space="preserve"> </w:t>
      </w:r>
      <w:r w:rsidR="00701F11" w:rsidRPr="004703E5">
        <w:t xml:space="preserve">dans le fichier </w:t>
      </w:r>
      <w:r w:rsidR="00701F11" w:rsidRPr="00AA7BD0">
        <w:rPr>
          <w:b/>
          <w:bCs/>
        </w:rPr>
        <w:t>HistoireLinux.txt</w:t>
      </w:r>
      <w:r w:rsidR="00701F11" w:rsidRPr="004703E5">
        <w:t xml:space="preserve"> </w:t>
      </w:r>
      <w:r w:rsidR="004703E5" w:rsidRPr="004703E5">
        <w:t>et afficher le nombre de lignes qui le contiennent</w:t>
      </w:r>
      <w:r>
        <w:t>.</w:t>
      </w:r>
    </w:p>
    <w:p w14:paraId="2EE2D0CA" w14:textId="77777777" w:rsidR="0016321D" w:rsidRPr="0016321D" w:rsidRDefault="0016321D" w:rsidP="0016321D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16321D">
        <w:rPr>
          <w:color w:val="00B050"/>
        </w:rPr>
        <w:tab/>
      </w:r>
    </w:p>
    <w:p w14:paraId="503D499D" w14:textId="5C25533B" w:rsidR="004703E5" w:rsidRPr="004703E5" w:rsidRDefault="001A2EBF" w:rsidP="00AA7BD0">
      <w:pPr>
        <w:pStyle w:val="Paragraphedeliste"/>
        <w:numPr>
          <w:ilvl w:val="0"/>
          <w:numId w:val="25"/>
        </w:numPr>
        <w:ind w:left="426"/>
      </w:pPr>
      <w:r>
        <w:t>R</w:t>
      </w:r>
      <w:r w:rsidR="004703E5" w:rsidRPr="004703E5">
        <w:t xml:space="preserve">echercher le mot </w:t>
      </w:r>
      <w:r w:rsidRPr="00343E63">
        <w:rPr>
          <w:b/>
          <w:bCs/>
        </w:rPr>
        <w:t>Linux</w:t>
      </w:r>
      <w:r w:rsidR="004703E5" w:rsidRPr="004703E5">
        <w:t xml:space="preserve"> </w:t>
      </w:r>
      <w:r w:rsidR="00343E63" w:rsidRPr="004703E5">
        <w:t xml:space="preserve">dans le fichier </w:t>
      </w:r>
      <w:r w:rsidR="00343E63" w:rsidRPr="00AA7BD0">
        <w:rPr>
          <w:b/>
          <w:bCs/>
        </w:rPr>
        <w:t>HistoireLinux.txt</w:t>
      </w:r>
      <w:r w:rsidR="00343E63" w:rsidRPr="004703E5">
        <w:t xml:space="preserve"> </w:t>
      </w:r>
      <w:r w:rsidR="004703E5" w:rsidRPr="004703E5">
        <w:t>et afficher les lignes qui ne le contiennent pas</w:t>
      </w:r>
      <w:r>
        <w:t>.</w:t>
      </w:r>
    </w:p>
    <w:p w14:paraId="7B4E3112" w14:textId="77777777" w:rsidR="00536EBA" w:rsidRPr="00536EBA" w:rsidRDefault="00536EBA" w:rsidP="00536EBA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536EBA">
        <w:rPr>
          <w:color w:val="00B050"/>
        </w:rPr>
        <w:tab/>
      </w:r>
    </w:p>
    <w:p w14:paraId="172F2B71" w14:textId="407E7BCF" w:rsidR="004703E5" w:rsidRPr="004703E5" w:rsidRDefault="00543F70" w:rsidP="00AA7BD0">
      <w:pPr>
        <w:pStyle w:val="Paragraphedeliste"/>
        <w:numPr>
          <w:ilvl w:val="0"/>
          <w:numId w:val="25"/>
        </w:numPr>
        <w:ind w:left="426"/>
      </w:pPr>
      <w:r>
        <w:t>R</w:t>
      </w:r>
      <w:r w:rsidR="004703E5" w:rsidRPr="004703E5">
        <w:t xml:space="preserve">echercher le mot </w:t>
      </w:r>
      <w:r w:rsidR="001A2EBF" w:rsidRPr="00543F70">
        <w:rPr>
          <w:b/>
          <w:bCs/>
        </w:rPr>
        <w:t>Linux</w:t>
      </w:r>
      <w:r w:rsidR="004703E5" w:rsidRPr="004703E5">
        <w:t xml:space="preserve"> </w:t>
      </w:r>
      <w:r w:rsidR="00343E63" w:rsidRPr="00343E63">
        <w:t>ou</w:t>
      </w:r>
      <w:r w:rsidR="00343E63" w:rsidRPr="004703E5">
        <w:t xml:space="preserve"> </w:t>
      </w:r>
      <w:r w:rsidR="004703E5" w:rsidRPr="004703E5">
        <w:t xml:space="preserve">le mot </w:t>
      </w:r>
      <w:r w:rsidRPr="00543F70">
        <w:rPr>
          <w:b/>
          <w:bCs/>
        </w:rPr>
        <w:t>GNU</w:t>
      </w:r>
      <w:r w:rsidR="004703E5" w:rsidRPr="004703E5">
        <w:t xml:space="preserve"> dans le fichier </w:t>
      </w:r>
      <w:r w:rsidRPr="00353C5F">
        <w:rPr>
          <w:b/>
          <w:bCs/>
        </w:rPr>
        <w:t>HistoireLinux</w:t>
      </w:r>
      <w:r w:rsidRPr="004703E5">
        <w:rPr>
          <w:b/>
          <w:bCs/>
        </w:rPr>
        <w:t>.txt</w:t>
      </w:r>
      <w:r w:rsidRPr="00543F70">
        <w:t>.</w:t>
      </w:r>
    </w:p>
    <w:p w14:paraId="74B899D3" w14:textId="77777777" w:rsidR="00536EBA" w:rsidRPr="00536EBA" w:rsidRDefault="00536EBA" w:rsidP="00536EBA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536EBA">
        <w:rPr>
          <w:color w:val="00B050"/>
        </w:rPr>
        <w:tab/>
      </w:r>
    </w:p>
    <w:p w14:paraId="49285614" w14:textId="1C0AF6D3" w:rsidR="004703E5" w:rsidRPr="004703E5" w:rsidRDefault="00C46E4E" w:rsidP="00AA7BD0">
      <w:pPr>
        <w:pStyle w:val="Paragraphedeliste"/>
        <w:numPr>
          <w:ilvl w:val="0"/>
          <w:numId w:val="25"/>
        </w:numPr>
        <w:ind w:left="426"/>
      </w:pPr>
      <w:r>
        <w:t>R</w:t>
      </w:r>
      <w:r w:rsidR="004703E5" w:rsidRPr="004703E5">
        <w:t xml:space="preserve">echercher le mot </w:t>
      </w:r>
      <w:r w:rsidRPr="00343E63">
        <w:rPr>
          <w:b/>
          <w:bCs/>
        </w:rPr>
        <w:t>Linux</w:t>
      </w:r>
      <w:r w:rsidR="004703E5" w:rsidRPr="004703E5">
        <w:t xml:space="preserve"> au début d’une ligne dans le fichier </w:t>
      </w:r>
      <w:r w:rsidRPr="00353C5F">
        <w:rPr>
          <w:b/>
          <w:bCs/>
        </w:rPr>
        <w:t>HistoireLinux</w:t>
      </w:r>
      <w:r w:rsidRPr="004703E5">
        <w:rPr>
          <w:b/>
          <w:bCs/>
        </w:rPr>
        <w:t>.txt</w:t>
      </w:r>
      <w:r>
        <w:t>.</w:t>
      </w:r>
    </w:p>
    <w:p w14:paraId="6443D828" w14:textId="77777777" w:rsidR="00536EBA" w:rsidRPr="00536EBA" w:rsidRDefault="00536EBA" w:rsidP="00536EBA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536EBA">
        <w:rPr>
          <w:color w:val="00B050"/>
        </w:rPr>
        <w:tab/>
      </w:r>
    </w:p>
    <w:p w14:paraId="2A74B7FE" w14:textId="2796CA05" w:rsidR="004703E5" w:rsidRPr="004703E5" w:rsidRDefault="00C46E4E" w:rsidP="00AA7BD0">
      <w:pPr>
        <w:pStyle w:val="Paragraphedeliste"/>
        <w:numPr>
          <w:ilvl w:val="0"/>
          <w:numId w:val="25"/>
        </w:numPr>
        <w:ind w:left="426"/>
      </w:pPr>
      <w:r>
        <w:t>R</w:t>
      </w:r>
      <w:r w:rsidR="004703E5" w:rsidRPr="004703E5">
        <w:t xml:space="preserve">echercher le mot </w:t>
      </w:r>
      <w:r w:rsidRPr="00343E63">
        <w:rPr>
          <w:b/>
          <w:bCs/>
        </w:rPr>
        <w:t>Linux</w:t>
      </w:r>
      <w:r w:rsidR="004703E5" w:rsidRPr="004703E5">
        <w:t xml:space="preserve"> à la fin d’une ligne dans le fichier </w:t>
      </w:r>
      <w:r w:rsidRPr="00353C5F">
        <w:rPr>
          <w:b/>
          <w:bCs/>
        </w:rPr>
        <w:t>HistoireLinux</w:t>
      </w:r>
      <w:r w:rsidRPr="004703E5">
        <w:rPr>
          <w:b/>
          <w:bCs/>
        </w:rPr>
        <w:t>.txt</w:t>
      </w:r>
      <w:r>
        <w:t>.</w:t>
      </w:r>
    </w:p>
    <w:p w14:paraId="5D2D223E" w14:textId="77777777" w:rsidR="00536EBA" w:rsidRPr="00536EBA" w:rsidRDefault="00536EBA" w:rsidP="00536EBA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536EBA">
        <w:rPr>
          <w:color w:val="00B050"/>
        </w:rPr>
        <w:tab/>
      </w:r>
    </w:p>
    <w:p w14:paraId="11C380F9" w14:textId="4FCE023A" w:rsidR="004703E5" w:rsidRPr="004703E5" w:rsidRDefault="00C46E4E" w:rsidP="00AA7BD0">
      <w:pPr>
        <w:pStyle w:val="Paragraphedeliste"/>
        <w:numPr>
          <w:ilvl w:val="0"/>
          <w:numId w:val="25"/>
        </w:numPr>
        <w:ind w:left="426"/>
      </w:pPr>
      <w:r>
        <w:t>R</w:t>
      </w:r>
      <w:r w:rsidR="004703E5" w:rsidRPr="004703E5">
        <w:t>echercher le</w:t>
      </w:r>
      <w:r w:rsidR="003E62FE">
        <w:t>s</w:t>
      </w:r>
      <w:r w:rsidR="004703E5" w:rsidRPr="004703E5">
        <w:t xml:space="preserve"> mot</w:t>
      </w:r>
      <w:r w:rsidR="003E62FE">
        <w:t>s</w:t>
      </w:r>
      <w:r w:rsidR="004703E5" w:rsidRPr="004703E5">
        <w:t xml:space="preserve"> </w:t>
      </w:r>
      <w:r w:rsidR="003E62FE">
        <w:t xml:space="preserve">qui commence par </w:t>
      </w:r>
      <w:r w:rsidR="003E62FE" w:rsidRPr="00C30CF1">
        <w:rPr>
          <w:b/>
          <w:bCs/>
        </w:rPr>
        <w:t>L</w:t>
      </w:r>
      <w:r w:rsidR="004703E5" w:rsidRPr="004703E5">
        <w:t xml:space="preserve"> qui contien</w:t>
      </w:r>
      <w:r w:rsidR="00C30CF1">
        <w:t>nen</w:t>
      </w:r>
      <w:r w:rsidR="004703E5" w:rsidRPr="004703E5">
        <w:t xml:space="preserve">t exactement </w:t>
      </w:r>
      <w:r w:rsidR="00C30CF1">
        <w:t>5</w:t>
      </w:r>
      <w:r w:rsidR="004703E5" w:rsidRPr="004703E5">
        <w:t xml:space="preserve"> lettres </w:t>
      </w:r>
      <w:r w:rsidR="00C25B35">
        <w:t xml:space="preserve">et qui finissent par x ou s </w:t>
      </w:r>
      <w:r w:rsidR="004703E5" w:rsidRPr="004703E5">
        <w:t xml:space="preserve">dans le fichier </w:t>
      </w:r>
      <w:r w:rsidR="003E62FE" w:rsidRPr="00353C5F">
        <w:rPr>
          <w:b/>
          <w:bCs/>
        </w:rPr>
        <w:t>HistoireLinux</w:t>
      </w:r>
      <w:r w:rsidR="003E62FE" w:rsidRPr="004703E5">
        <w:rPr>
          <w:b/>
          <w:bCs/>
        </w:rPr>
        <w:t>.txt</w:t>
      </w:r>
      <w:r w:rsidR="00DF57B3">
        <w:t>.</w:t>
      </w:r>
    </w:p>
    <w:p w14:paraId="152D4E69" w14:textId="77777777" w:rsidR="00536EBA" w:rsidRPr="00536EBA" w:rsidRDefault="00536EBA" w:rsidP="00536EBA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536EBA">
        <w:rPr>
          <w:color w:val="00B050"/>
        </w:rPr>
        <w:tab/>
      </w:r>
    </w:p>
    <w:p w14:paraId="11D2D2AD" w14:textId="56C8D71C" w:rsidR="0084307C" w:rsidRPr="0084307C" w:rsidRDefault="00E63B7A" w:rsidP="00AA7BD0">
      <w:pPr>
        <w:pStyle w:val="Paragraphedeliste"/>
        <w:numPr>
          <w:ilvl w:val="0"/>
          <w:numId w:val="25"/>
        </w:numPr>
        <w:ind w:left="426"/>
      </w:pPr>
      <w:r>
        <w:lastRenderedPageBreak/>
        <w:t>En utilisant l</w:t>
      </w:r>
      <w:r w:rsidR="00DF6EBB">
        <w:t>es</w:t>
      </w:r>
      <w:r>
        <w:t xml:space="preserve"> commande</w:t>
      </w:r>
      <w:r w:rsidR="00DF6EBB">
        <w:t>s</w:t>
      </w:r>
      <w:r>
        <w:t xml:space="preserve"> </w:t>
      </w:r>
      <w:r w:rsidRPr="001659E1">
        <w:rPr>
          <w:rStyle w:val="Code"/>
          <w:b/>
          <w:bCs/>
          <w:sz w:val="20"/>
          <w:szCs w:val="18"/>
        </w:rPr>
        <w:t>grep</w:t>
      </w:r>
      <w:r w:rsidRPr="001659E1">
        <w:rPr>
          <w:sz w:val="18"/>
          <w:szCs w:val="18"/>
        </w:rPr>
        <w:t xml:space="preserve"> </w:t>
      </w:r>
      <w:r>
        <w:t xml:space="preserve">et </w:t>
      </w:r>
      <w:r w:rsidRPr="001659E1">
        <w:rPr>
          <w:rStyle w:val="Code"/>
          <w:b/>
          <w:bCs/>
          <w:sz w:val="20"/>
          <w:szCs w:val="18"/>
        </w:rPr>
        <w:t>cut</w:t>
      </w:r>
      <w:r w:rsidR="00DF6EBB">
        <w:t>, a</w:t>
      </w:r>
      <w:r w:rsidR="0084307C" w:rsidRPr="0084307C">
        <w:t>fficher</w:t>
      </w:r>
      <w:r w:rsidR="0084307C">
        <w:t xml:space="preserve"> la liste des </w:t>
      </w:r>
      <w:r w:rsidR="0084307C" w:rsidRPr="0084307C">
        <w:t>nom</w:t>
      </w:r>
      <w:r w:rsidR="0084307C">
        <w:t>s</w:t>
      </w:r>
      <w:r w:rsidR="0084307C" w:rsidRPr="0084307C">
        <w:t xml:space="preserve"> d’utilisateur et le</w:t>
      </w:r>
      <w:r w:rsidR="0084307C">
        <w:t>ur</w:t>
      </w:r>
      <w:r w:rsidR="0084307C" w:rsidRPr="0084307C">
        <w:t xml:space="preserve"> nom complet</w:t>
      </w:r>
      <w:r w:rsidR="003F01E9">
        <w:t>. Faire en sorte que les virgules n’apparaissent pas à la fin</w:t>
      </w:r>
      <w:r w:rsidR="00DF6EBB">
        <w:t>.</w:t>
      </w:r>
    </w:p>
    <w:p w14:paraId="74309650" w14:textId="77777777" w:rsidR="004A5B54" w:rsidRPr="004A5B54" w:rsidRDefault="004A5B54" w:rsidP="004A5B54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4A5B54">
        <w:rPr>
          <w:color w:val="00B050"/>
        </w:rPr>
        <w:tab/>
      </w:r>
    </w:p>
    <w:p w14:paraId="11F455D3" w14:textId="77777777" w:rsidR="00E35CB6" w:rsidRPr="004703E5" w:rsidRDefault="00E35CB6" w:rsidP="00AA7BD0">
      <w:pPr>
        <w:pStyle w:val="Paragraphedeliste"/>
        <w:numPr>
          <w:ilvl w:val="0"/>
          <w:numId w:val="25"/>
        </w:numPr>
        <w:ind w:left="426"/>
      </w:pPr>
      <w:r>
        <w:t xml:space="preserve">A partir de commande </w:t>
      </w:r>
      <w:r w:rsidRPr="001659E1">
        <w:rPr>
          <w:rStyle w:val="Code"/>
          <w:b/>
          <w:bCs/>
          <w:sz w:val="20"/>
          <w:szCs w:val="18"/>
        </w:rPr>
        <w:t>date</w:t>
      </w:r>
      <w:r>
        <w:t>, afficher uniquement l’heure qu’il est.</w:t>
      </w:r>
    </w:p>
    <w:p w14:paraId="76FC9BA3" w14:textId="77777777" w:rsidR="004A5B54" w:rsidRPr="004A5B54" w:rsidRDefault="004A5B54" w:rsidP="004A5B54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4A5B54">
        <w:rPr>
          <w:color w:val="00B050"/>
        </w:rPr>
        <w:tab/>
      </w:r>
    </w:p>
    <w:p w14:paraId="6B55927D" w14:textId="5D804CB7" w:rsidR="00C80C26" w:rsidRDefault="00C23AAC" w:rsidP="00AA7BD0">
      <w:pPr>
        <w:pStyle w:val="Paragraphedeliste"/>
        <w:numPr>
          <w:ilvl w:val="0"/>
          <w:numId w:val="25"/>
        </w:numPr>
        <w:ind w:left="426"/>
      </w:pPr>
      <w:r>
        <w:t xml:space="preserve">À l’aide de la commande </w:t>
      </w:r>
      <w:r w:rsidRPr="00961199">
        <w:t>wc</w:t>
      </w:r>
      <w:r>
        <w:t xml:space="preserve">, afficher </w:t>
      </w:r>
      <w:r w:rsidR="00C2510B">
        <w:t>le message suivant :</w:t>
      </w:r>
      <w:r w:rsidR="00A32401">
        <w:br/>
      </w:r>
      <w:r w:rsidR="00C2510B">
        <w:t xml:space="preserve">Le fichier HistoireLinux.txt contient </w:t>
      </w:r>
      <w:r w:rsidR="00A32401">
        <w:t>x lignes et y mots</w:t>
      </w:r>
    </w:p>
    <w:p w14:paraId="08AB2770" w14:textId="77777777" w:rsidR="004A5B54" w:rsidRDefault="004A5B54" w:rsidP="004A5B54">
      <w:pPr>
        <w:pStyle w:val="Paragraphedeliste"/>
      </w:pPr>
    </w:p>
    <w:p w14:paraId="03279198" w14:textId="77777777" w:rsidR="004A5B54" w:rsidRPr="004A5B54" w:rsidRDefault="004A5B54" w:rsidP="004A5B54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4A5B54">
        <w:rPr>
          <w:color w:val="00B050"/>
        </w:rPr>
        <w:tab/>
      </w:r>
    </w:p>
    <w:p w14:paraId="500BC87E" w14:textId="43D7A64B" w:rsidR="006340A3" w:rsidRDefault="006340A3" w:rsidP="00CF7E82">
      <w:pPr>
        <w:pStyle w:val="Titre1"/>
      </w:pPr>
      <w:r>
        <w:t>Création correcte des comptes et des groupes d’utilisateurs</w:t>
      </w:r>
      <w:r w:rsidR="00CF7E82">
        <w:tab/>
      </w:r>
      <w:r>
        <w:t>1</w:t>
      </w:r>
      <w:r w:rsidR="00771D6D">
        <w:t>0</w:t>
      </w:r>
      <w:r>
        <w:t xml:space="preserve"> %</w:t>
      </w:r>
    </w:p>
    <w:p w14:paraId="5D7CB2BE" w14:textId="6EC0C0C2" w:rsidR="009D574F" w:rsidRDefault="009D574F" w:rsidP="001659E1">
      <w:pPr>
        <w:pStyle w:val="Paragraphedeliste"/>
        <w:numPr>
          <w:ilvl w:val="0"/>
          <w:numId w:val="26"/>
        </w:numPr>
      </w:pPr>
      <w:r>
        <w:t xml:space="preserve">Afficher </w:t>
      </w:r>
      <w:r w:rsidR="00700390">
        <w:t>la liste des</w:t>
      </w:r>
      <w:r>
        <w:t xml:space="preserve"> comptes utilisateurs disponibles sur cette machine</w:t>
      </w:r>
    </w:p>
    <w:p w14:paraId="13E20E66" w14:textId="77777777" w:rsidR="009D574F" w:rsidRPr="00700390" w:rsidRDefault="009D574F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700390">
        <w:rPr>
          <w:color w:val="00B050"/>
        </w:rPr>
        <w:tab/>
      </w:r>
    </w:p>
    <w:p w14:paraId="46E9EB1A" w14:textId="2DF19F45" w:rsidR="009D574F" w:rsidRDefault="009D574F" w:rsidP="001659E1">
      <w:pPr>
        <w:pStyle w:val="Paragraphedeliste"/>
        <w:numPr>
          <w:ilvl w:val="0"/>
          <w:numId w:val="26"/>
        </w:numPr>
      </w:pPr>
      <w:r>
        <w:t xml:space="preserve">Afficher les mots de passe </w:t>
      </w:r>
      <w:r w:rsidR="00053F26">
        <w:t xml:space="preserve">des comptes utilisateurs </w:t>
      </w:r>
      <w:r>
        <w:t>disponibles sur cette machine</w:t>
      </w:r>
    </w:p>
    <w:p w14:paraId="16ED1A9E" w14:textId="77777777" w:rsidR="009D574F" w:rsidRPr="00700390" w:rsidRDefault="009D574F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700390">
        <w:rPr>
          <w:color w:val="00B050"/>
        </w:rPr>
        <w:tab/>
      </w:r>
    </w:p>
    <w:p w14:paraId="3F30B746" w14:textId="58BFDB46" w:rsidR="00A00022" w:rsidRDefault="00A00022" w:rsidP="001659E1">
      <w:pPr>
        <w:pStyle w:val="Paragraphedeliste"/>
        <w:numPr>
          <w:ilvl w:val="0"/>
          <w:numId w:val="26"/>
        </w:numPr>
      </w:pPr>
      <w:r>
        <w:t xml:space="preserve">Créer un compte </w:t>
      </w:r>
      <w:r w:rsidR="006C727F" w:rsidRPr="00053F26">
        <w:rPr>
          <w:b/>
          <w:bCs/>
        </w:rPr>
        <w:t>Paul</w:t>
      </w:r>
      <w:r w:rsidR="00A32B2A">
        <w:t xml:space="preserve"> </w:t>
      </w:r>
      <w:r w:rsidR="009A07C8">
        <w:t>sans aucune configuration particulière</w:t>
      </w:r>
      <w:r>
        <w:t>.</w:t>
      </w:r>
    </w:p>
    <w:p w14:paraId="4AF3CFDF" w14:textId="77777777" w:rsidR="00A00022" w:rsidRPr="00D0187B" w:rsidRDefault="00A00022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6872050B" w14:textId="7DB5F61F" w:rsidR="00807980" w:rsidRPr="00807980" w:rsidRDefault="00807980" w:rsidP="001659E1">
      <w:pPr>
        <w:pStyle w:val="Paragraphedeliste"/>
        <w:numPr>
          <w:ilvl w:val="0"/>
          <w:numId w:val="26"/>
        </w:numPr>
      </w:pPr>
      <w:r w:rsidRPr="00807980">
        <w:t xml:space="preserve">Créer l’utilisateur </w:t>
      </w:r>
      <w:r w:rsidR="00E63367">
        <w:rPr>
          <w:b/>
          <w:bCs/>
        </w:rPr>
        <w:t xml:space="preserve">Michel </w:t>
      </w:r>
      <w:r w:rsidR="00A6271A">
        <w:rPr>
          <w:b/>
          <w:bCs/>
        </w:rPr>
        <w:t>Paquin</w:t>
      </w:r>
      <w:r w:rsidR="00B66521" w:rsidRPr="00B66521">
        <w:t xml:space="preserve"> </w:t>
      </w:r>
      <w:r w:rsidR="009A3AEE">
        <w:t xml:space="preserve">ayant un nom de login </w:t>
      </w:r>
      <w:proofErr w:type="spellStart"/>
      <w:r w:rsidR="009A3AEE" w:rsidRPr="00A6271A">
        <w:rPr>
          <w:b/>
          <w:bCs/>
        </w:rPr>
        <w:t>m</w:t>
      </w:r>
      <w:r w:rsidR="00A6271A" w:rsidRPr="00A6271A">
        <w:rPr>
          <w:b/>
          <w:bCs/>
        </w:rPr>
        <w:t>paquin</w:t>
      </w:r>
      <w:proofErr w:type="spellEnd"/>
      <w:r w:rsidRPr="00807980">
        <w:t xml:space="preserve"> avec un répertoire personnel, </w:t>
      </w:r>
      <w:r w:rsidR="008B6D01">
        <w:t>exécutant ses scripts avec</w:t>
      </w:r>
      <w:r w:rsidRPr="00807980">
        <w:t xml:space="preserve"> </w:t>
      </w:r>
      <w:r w:rsidRPr="00A6271A">
        <w:rPr>
          <w:b/>
          <w:bCs/>
        </w:rPr>
        <w:t>/bin/</w:t>
      </w:r>
      <w:proofErr w:type="spellStart"/>
      <w:r w:rsidRPr="00A6271A">
        <w:rPr>
          <w:b/>
          <w:bCs/>
        </w:rPr>
        <w:t>bash</w:t>
      </w:r>
      <w:proofErr w:type="spellEnd"/>
      <w:r w:rsidRPr="00807980">
        <w:t xml:space="preserve"> et le mot de passe </w:t>
      </w:r>
      <w:r w:rsidRPr="00A6271A">
        <w:rPr>
          <w:b/>
          <w:bCs/>
        </w:rPr>
        <w:t>1111</w:t>
      </w:r>
      <w:r w:rsidR="00CD47A2">
        <w:t xml:space="preserve"> crypté.</w:t>
      </w:r>
    </w:p>
    <w:p w14:paraId="54F8F775" w14:textId="77777777" w:rsidR="00CD47A2" w:rsidRPr="00D0187B" w:rsidRDefault="00CD47A2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4C2B775E" w14:textId="507C4766" w:rsidR="00426636" w:rsidRDefault="007D5F05" w:rsidP="001659E1">
      <w:pPr>
        <w:pStyle w:val="Paragraphedeliste"/>
        <w:numPr>
          <w:ilvl w:val="0"/>
          <w:numId w:val="26"/>
        </w:numPr>
      </w:pPr>
      <w:r>
        <w:t xml:space="preserve">Vérifier </w:t>
      </w:r>
      <w:r w:rsidR="007920F2">
        <w:t xml:space="preserve">la création de ces comptes en validant leur présence dans le fichier </w:t>
      </w:r>
      <w:proofErr w:type="spellStart"/>
      <w:r w:rsidR="007920F2" w:rsidRPr="00AD32C3">
        <w:rPr>
          <w:b/>
          <w:bCs/>
        </w:rPr>
        <w:t>passwd</w:t>
      </w:r>
      <w:proofErr w:type="spellEnd"/>
      <w:r w:rsidR="007920F2">
        <w:t xml:space="preserve"> et </w:t>
      </w:r>
      <w:proofErr w:type="spellStart"/>
      <w:r w:rsidR="007920F2" w:rsidRPr="00AD32C3">
        <w:rPr>
          <w:b/>
          <w:bCs/>
        </w:rPr>
        <w:t>shadow</w:t>
      </w:r>
      <w:proofErr w:type="spellEnd"/>
      <w:r w:rsidR="00AA26C0">
        <w:t>.</w:t>
      </w:r>
    </w:p>
    <w:p w14:paraId="2B09BE1D" w14:textId="77777777" w:rsidR="00AA26C0" w:rsidRPr="00D0187B" w:rsidRDefault="00AA26C0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4BF6F9B6" w14:textId="77777777" w:rsidR="00AA26C0" w:rsidRPr="00D0187B" w:rsidRDefault="00AA26C0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58FB5C50" w14:textId="4B1A0DD3" w:rsidR="003345C2" w:rsidRDefault="00787355" w:rsidP="001659E1">
      <w:pPr>
        <w:pStyle w:val="Paragraphedeliste"/>
        <w:numPr>
          <w:ilvl w:val="0"/>
          <w:numId w:val="26"/>
        </w:numPr>
      </w:pPr>
      <w:r>
        <w:t>S</w:t>
      </w:r>
      <w:r w:rsidR="003345C2">
        <w:t xml:space="preserve">e connecter avec le compte </w:t>
      </w:r>
      <w:r w:rsidR="003345C2" w:rsidRPr="00AD32C3">
        <w:rPr>
          <w:b/>
          <w:bCs/>
        </w:rPr>
        <w:t>Paul</w:t>
      </w:r>
      <w:r w:rsidR="00EE25A5" w:rsidRPr="00EE25A5">
        <w:t xml:space="preserve"> dans le même terminal</w:t>
      </w:r>
      <w:r w:rsidR="003345C2">
        <w:t>.</w:t>
      </w:r>
    </w:p>
    <w:p w14:paraId="3E114E4B" w14:textId="77777777" w:rsidR="003345C2" w:rsidRPr="00D0187B" w:rsidRDefault="003345C2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3ED3F0CC" w14:textId="6AD82F63" w:rsidR="00065326" w:rsidRDefault="00787355" w:rsidP="001659E1">
      <w:pPr>
        <w:pStyle w:val="Paragraphedeliste"/>
        <w:numPr>
          <w:ilvl w:val="0"/>
          <w:numId w:val="26"/>
        </w:numPr>
      </w:pPr>
      <w:r>
        <w:lastRenderedPageBreak/>
        <w:t>S</w:t>
      </w:r>
      <w:r w:rsidR="00065326">
        <w:t xml:space="preserve">e connecter avec le compte </w:t>
      </w:r>
      <w:proofErr w:type="spellStart"/>
      <w:r w:rsidR="009A7C4D" w:rsidRPr="00A6271A">
        <w:rPr>
          <w:b/>
          <w:bCs/>
        </w:rPr>
        <w:t>mpaquin</w:t>
      </w:r>
      <w:proofErr w:type="spellEnd"/>
      <w:r w:rsidR="009A7C4D" w:rsidRPr="00807980">
        <w:t xml:space="preserve"> </w:t>
      </w:r>
      <w:r w:rsidR="00EE25A5" w:rsidRPr="00EE25A5">
        <w:t>dans le même terminal</w:t>
      </w:r>
      <w:r w:rsidR="00065326">
        <w:t>.</w:t>
      </w:r>
    </w:p>
    <w:p w14:paraId="63C98EAF" w14:textId="77777777" w:rsidR="00065326" w:rsidRPr="00D0187B" w:rsidRDefault="00065326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347DACB3" w14:textId="48AE050D" w:rsidR="00B5146F" w:rsidRDefault="00B5146F" w:rsidP="001659E1">
      <w:pPr>
        <w:pStyle w:val="Paragraphedeliste"/>
        <w:numPr>
          <w:ilvl w:val="0"/>
          <w:numId w:val="26"/>
        </w:numPr>
      </w:pPr>
      <w:r>
        <w:t>Quelle</w:t>
      </w:r>
      <w:r w:rsidR="00123C47">
        <w:t xml:space="preserve"> conclusion tirer de cette situation ?</w:t>
      </w:r>
    </w:p>
    <w:p w14:paraId="6513D1D3" w14:textId="77777777" w:rsidR="00123C47" w:rsidRPr="00D0187B" w:rsidRDefault="00123C47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734BBD4A" w14:textId="230E0345" w:rsidR="00B2021E" w:rsidRDefault="00B2021E" w:rsidP="001659E1">
      <w:pPr>
        <w:pStyle w:val="Paragraphedeliste"/>
        <w:numPr>
          <w:ilvl w:val="0"/>
          <w:numId w:val="26"/>
        </w:numPr>
      </w:pPr>
      <w:r>
        <w:t xml:space="preserve">Vérifier que c’est bien </w:t>
      </w:r>
      <w:proofErr w:type="spellStart"/>
      <w:r w:rsidR="009A7C4D" w:rsidRPr="00A6271A">
        <w:rPr>
          <w:b/>
          <w:bCs/>
        </w:rPr>
        <w:t>mpaquin</w:t>
      </w:r>
      <w:proofErr w:type="spellEnd"/>
      <w:r w:rsidR="009A7C4D" w:rsidRPr="00807980">
        <w:t xml:space="preserve"> </w:t>
      </w:r>
      <w:r>
        <w:t>qui est connecté.</w:t>
      </w:r>
    </w:p>
    <w:p w14:paraId="249E977B" w14:textId="77777777" w:rsidR="00B2021E" w:rsidRPr="00D0187B" w:rsidRDefault="00B2021E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0EE778DF" w14:textId="5D67C832" w:rsidR="00B2021E" w:rsidRDefault="00A0047E" w:rsidP="001659E1">
      <w:pPr>
        <w:pStyle w:val="Paragraphedeliste"/>
        <w:numPr>
          <w:ilvl w:val="0"/>
          <w:numId w:val="26"/>
        </w:numPr>
      </w:pPr>
      <w:r>
        <w:t>Afficher le dossier courant.</w:t>
      </w:r>
    </w:p>
    <w:p w14:paraId="06080026" w14:textId="77777777" w:rsidR="00BD3121" w:rsidRPr="00D0187B" w:rsidRDefault="00BD3121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476E66E7" w14:textId="7C27B828" w:rsidR="00D3060D" w:rsidRDefault="00D3060D" w:rsidP="001659E1">
      <w:pPr>
        <w:pStyle w:val="Paragraphedeliste"/>
        <w:numPr>
          <w:ilvl w:val="0"/>
          <w:numId w:val="26"/>
        </w:numPr>
      </w:pPr>
      <w:r>
        <w:t xml:space="preserve">Se placer dans le dossier personnel de </w:t>
      </w:r>
      <w:proofErr w:type="spellStart"/>
      <w:r w:rsidR="009A7C4D" w:rsidRPr="00A6271A">
        <w:rPr>
          <w:b/>
          <w:bCs/>
        </w:rPr>
        <w:t>mpaquin</w:t>
      </w:r>
      <w:proofErr w:type="spellEnd"/>
      <w:r w:rsidR="009A7C4D" w:rsidRPr="00807980">
        <w:t xml:space="preserve"> </w:t>
      </w:r>
      <w:r>
        <w:t xml:space="preserve">avec la commande la plus courte possible. Valider </w:t>
      </w:r>
      <w:r w:rsidR="00776E6C">
        <w:t>le dossier courant.</w:t>
      </w:r>
    </w:p>
    <w:p w14:paraId="716E7771" w14:textId="77777777" w:rsidR="00D3060D" w:rsidRPr="00D0187B" w:rsidRDefault="00D3060D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1DC6AD2A" w14:textId="5E8AC05F" w:rsidR="006F6DAC" w:rsidRDefault="006F6DAC" w:rsidP="001659E1">
      <w:pPr>
        <w:pStyle w:val="Paragraphedeliste"/>
        <w:numPr>
          <w:ilvl w:val="0"/>
          <w:numId w:val="26"/>
        </w:numPr>
      </w:pPr>
      <w:r>
        <w:t xml:space="preserve">Quelle option de la commande </w:t>
      </w:r>
      <w:r w:rsidRPr="009A7C4D">
        <w:rPr>
          <w:b/>
          <w:bCs/>
        </w:rPr>
        <w:t>su</w:t>
      </w:r>
      <w:r>
        <w:t xml:space="preserve"> aurait perm</w:t>
      </w:r>
      <w:r w:rsidR="009A7C4D">
        <w:t>is</w:t>
      </w:r>
      <w:r>
        <w:t xml:space="preserve"> de se connecter à </w:t>
      </w:r>
      <w:proofErr w:type="spellStart"/>
      <w:r w:rsidR="009A7C4D" w:rsidRPr="00A6271A">
        <w:rPr>
          <w:b/>
          <w:bCs/>
        </w:rPr>
        <w:t>mpaquin</w:t>
      </w:r>
      <w:proofErr w:type="spellEnd"/>
      <w:r w:rsidR="009A7C4D" w:rsidRPr="00807980">
        <w:t xml:space="preserve"> </w:t>
      </w:r>
      <w:r>
        <w:t>et d’être directement dans son dossier personnel.</w:t>
      </w:r>
      <w:r w:rsidR="00DB616B">
        <w:t xml:space="preserve"> La tester.</w:t>
      </w:r>
    </w:p>
    <w:p w14:paraId="69EDE3A5" w14:textId="77777777" w:rsidR="006F6DAC" w:rsidRPr="00D0187B" w:rsidRDefault="006F6DAC" w:rsidP="00C95C9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4E07B5D9" w14:textId="2E4A79A5" w:rsidR="00DB616B" w:rsidRDefault="00186E06" w:rsidP="001659E1">
      <w:pPr>
        <w:pStyle w:val="Paragraphedeliste"/>
        <w:numPr>
          <w:ilvl w:val="0"/>
          <w:numId w:val="26"/>
        </w:numPr>
      </w:pPr>
      <w:r>
        <w:t xml:space="preserve">Créer le compte </w:t>
      </w:r>
      <w:r w:rsidRPr="0057522F">
        <w:rPr>
          <w:b/>
          <w:bCs/>
        </w:rPr>
        <w:t>Karl</w:t>
      </w:r>
      <w:r>
        <w:t xml:space="preserve"> sans aucune autre configuration</w:t>
      </w:r>
      <w:r w:rsidR="000C403A">
        <w:t>.</w:t>
      </w:r>
    </w:p>
    <w:p w14:paraId="6ACCCD53" w14:textId="77777777" w:rsidR="006D1B5B" w:rsidRPr="00D0187B" w:rsidRDefault="006D1B5B" w:rsidP="00583E2D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2593DC4A" w14:textId="46BA47E1" w:rsidR="000C403A" w:rsidRDefault="000C403A" w:rsidP="001659E1">
      <w:pPr>
        <w:pStyle w:val="Paragraphedeliste"/>
        <w:numPr>
          <w:ilvl w:val="0"/>
          <w:numId w:val="26"/>
        </w:numPr>
      </w:pPr>
      <w:r>
        <w:t xml:space="preserve">Se déconnecter pour revenir au compte </w:t>
      </w:r>
      <w:proofErr w:type="spellStart"/>
      <w:r w:rsidRPr="0057522F">
        <w:rPr>
          <w:b/>
          <w:bCs/>
        </w:rPr>
        <w:t>Etud</w:t>
      </w:r>
      <w:r w:rsidR="00D6505A" w:rsidRPr="0057522F">
        <w:rPr>
          <w:b/>
          <w:bCs/>
        </w:rPr>
        <w:t>iant</w:t>
      </w:r>
      <w:proofErr w:type="spellEnd"/>
    </w:p>
    <w:p w14:paraId="5ACA0753" w14:textId="77777777" w:rsidR="006D1B5B" w:rsidRPr="00D0187B" w:rsidRDefault="006D1B5B" w:rsidP="00583E2D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69F04614" w14:textId="35C41E9A" w:rsidR="00D6505A" w:rsidRDefault="00D6505A" w:rsidP="001659E1">
      <w:pPr>
        <w:pStyle w:val="Paragraphedeliste"/>
        <w:numPr>
          <w:ilvl w:val="0"/>
          <w:numId w:val="26"/>
        </w:numPr>
      </w:pPr>
      <w:r>
        <w:t xml:space="preserve">Ajouter </w:t>
      </w:r>
      <w:proofErr w:type="spellStart"/>
      <w:r w:rsidR="0057522F" w:rsidRPr="00A6271A">
        <w:rPr>
          <w:b/>
          <w:bCs/>
        </w:rPr>
        <w:t>mpaquin</w:t>
      </w:r>
      <w:proofErr w:type="spellEnd"/>
      <w:r w:rsidR="0057522F" w:rsidRPr="00807980">
        <w:t xml:space="preserve"> </w:t>
      </w:r>
      <w:r>
        <w:t xml:space="preserve">comme membre </w:t>
      </w:r>
      <w:r w:rsidR="00E2768D">
        <w:t xml:space="preserve">du groupe secondaire </w:t>
      </w:r>
      <w:proofErr w:type="spellStart"/>
      <w:r w:rsidR="00E2768D" w:rsidRPr="0057522F">
        <w:rPr>
          <w:b/>
          <w:bCs/>
        </w:rPr>
        <w:t>sudo</w:t>
      </w:r>
      <w:proofErr w:type="spellEnd"/>
      <w:r w:rsidR="00E2768D">
        <w:t>.</w:t>
      </w:r>
    </w:p>
    <w:p w14:paraId="0E4745E8" w14:textId="77777777" w:rsidR="006D1B5B" w:rsidRPr="00D0187B" w:rsidRDefault="006D1B5B" w:rsidP="00583E2D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5313D1F7" w14:textId="2D76AF7D" w:rsidR="00E2768D" w:rsidRDefault="00E2768D" w:rsidP="001659E1">
      <w:pPr>
        <w:pStyle w:val="Paragraphedeliste"/>
        <w:numPr>
          <w:ilvl w:val="0"/>
          <w:numId w:val="26"/>
        </w:numPr>
      </w:pPr>
      <w:r>
        <w:t xml:space="preserve">Créer le compte </w:t>
      </w:r>
      <w:r w:rsidRPr="0057522F">
        <w:rPr>
          <w:b/>
          <w:bCs/>
        </w:rPr>
        <w:t>Karl</w:t>
      </w:r>
      <w:r>
        <w:t xml:space="preserve"> </w:t>
      </w:r>
      <w:r w:rsidR="004D22FC">
        <w:t xml:space="preserve">comme membre du groupe principal </w:t>
      </w:r>
      <w:proofErr w:type="spellStart"/>
      <w:r w:rsidR="0057522F" w:rsidRPr="00A6271A">
        <w:rPr>
          <w:b/>
          <w:bCs/>
        </w:rPr>
        <w:t>mpaquin</w:t>
      </w:r>
      <w:proofErr w:type="spellEnd"/>
      <w:r w:rsidR="0057522F" w:rsidRPr="00807980">
        <w:t xml:space="preserve"> </w:t>
      </w:r>
      <w:r w:rsidR="004D22FC">
        <w:t xml:space="preserve">et du groupe secondaire </w:t>
      </w:r>
      <w:r w:rsidR="004D22FC" w:rsidRPr="0057522F">
        <w:rPr>
          <w:b/>
          <w:bCs/>
        </w:rPr>
        <w:t>adm</w:t>
      </w:r>
      <w:r w:rsidR="004D22FC">
        <w:t xml:space="preserve"> et </w:t>
      </w:r>
      <w:proofErr w:type="spellStart"/>
      <w:r w:rsidR="004D22FC" w:rsidRPr="0057522F">
        <w:rPr>
          <w:b/>
          <w:bCs/>
        </w:rPr>
        <w:t>sudo</w:t>
      </w:r>
      <w:proofErr w:type="spellEnd"/>
      <w:r w:rsidR="004D22FC">
        <w:t>.</w:t>
      </w:r>
    </w:p>
    <w:p w14:paraId="574B1CC6" w14:textId="77777777" w:rsidR="006D1B5B" w:rsidRPr="00D0187B" w:rsidRDefault="006D1B5B" w:rsidP="00583E2D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2CE38B4E" w14:textId="77777777" w:rsidR="0057522F" w:rsidRDefault="0057522F">
      <w:pPr>
        <w:spacing w:after="0"/>
      </w:pPr>
      <w:r>
        <w:br w:type="page"/>
      </w:r>
    </w:p>
    <w:p w14:paraId="0544FF4D" w14:textId="1FF248E7" w:rsidR="00B81D51" w:rsidRDefault="00B81D51" w:rsidP="001659E1">
      <w:pPr>
        <w:pStyle w:val="Paragraphedeliste"/>
        <w:numPr>
          <w:ilvl w:val="0"/>
          <w:numId w:val="26"/>
        </w:numPr>
      </w:pPr>
      <w:r>
        <w:lastRenderedPageBreak/>
        <w:t xml:space="preserve">Afficher les groupes de </w:t>
      </w:r>
      <w:proofErr w:type="spellStart"/>
      <w:r w:rsidRPr="0057522F">
        <w:rPr>
          <w:b/>
          <w:bCs/>
        </w:rPr>
        <w:t>Etudiant</w:t>
      </w:r>
      <w:proofErr w:type="spellEnd"/>
      <w:r w:rsidR="00B66506">
        <w:t xml:space="preserve">, </w:t>
      </w:r>
      <w:proofErr w:type="spellStart"/>
      <w:r w:rsidR="0057522F" w:rsidRPr="00A6271A">
        <w:rPr>
          <w:b/>
          <w:bCs/>
        </w:rPr>
        <w:t>mpaquin</w:t>
      </w:r>
      <w:proofErr w:type="spellEnd"/>
      <w:r w:rsidR="0057522F" w:rsidRPr="00807980">
        <w:t xml:space="preserve"> </w:t>
      </w:r>
      <w:r w:rsidR="00B66506">
        <w:t xml:space="preserve">et </w:t>
      </w:r>
      <w:r w:rsidR="00B66506" w:rsidRPr="0057522F">
        <w:rPr>
          <w:b/>
          <w:bCs/>
        </w:rPr>
        <w:t>Karl</w:t>
      </w:r>
      <w:r w:rsidR="00B66506">
        <w:t>.</w:t>
      </w:r>
    </w:p>
    <w:p w14:paraId="025B1612" w14:textId="77777777" w:rsidR="007F667C" w:rsidRPr="00D0187B" w:rsidRDefault="007F667C" w:rsidP="007F667C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78904D50" w14:textId="77777777" w:rsidR="007F667C" w:rsidRPr="00D0187B" w:rsidRDefault="007F667C" w:rsidP="007F667C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4855CE5F" w14:textId="77777777" w:rsidR="007F667C" w:rsidRPr="00D0187B" w:rsidRDefault="007F667C" w:rsidP="007F667C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66DD7F10" w14:textId="77777777" w:rsidR="006D1B5B" w:rsidRDefault="006D1B5B" w:rsidP="001659E1">
      <w:pPr>
        <w:pStyle w:val="Paragraphedeliste"/>
        <w:numPr>
          <w:ilvl w:val="0"/>
          <w:numId w:val="26"/>
        </w:numPr>
      </w:pPr>
      <w:r>
        <w:t xml:space="preserve">Retirer </w:t>
      </w:r>
      <w:r w:rsidRPr="0057522F">
        <w:rPr>
          <w:b/>
          <w:bCs/>
        </w:rPr>
        <w:t>Karl</w:t>
      </w:r>
      <w:r>
        <w:t xml:space="preserve"> du groupe </w:t>
      </w:r>
      <w:proofErr w:type="spellStart"/>
      <w:r w:rsidRPr="0057522F">
        <w:rPr>
          <w:b/>
          <w:bCs/>
        </w:rPr>
        <w:t>sudo</w:t>
      </w:r>
      <w:proofErr w:type="spellEnd"/>
    </w:p>
    <w:p w14:paraId="4377C8F8" w14:textId="77777777" w:rsidR="006D1B5B" w:rsidRPr="00D0187B" w:rsidRDefault="006D1B5B" w:rsidP="00583E2D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150BC41C" w14:textId="77777777" w:rsidR="006D1B5B" w:rsidRDefault="006D1B5B" w:rsidP="001659E1">
      <w:pPr>
        <w:pStyle w:val="Paragraphedeliste"/>
        <w:numPr>
          <w:ilvl w:val="0"/>
          <w:numId w:val="26"/>
        </w:numPr>
      </w:pPr>
      <w:r>
        <w:t xml:space="preserve">Créer les groupes suivants: </w:t>
      </w:r>
    </w:p>
    <w:p w14:paraId="7F6F1500" w14:textId="77777777" w:rsidR="006D1B5B" w:rsidRDefault="006D1B5B" w:rsidP="004A4695">
      <w:pPr>
        <w:pStyle w:val="Paragraphedeliste"/>
        <w:numPr>
          <w:ilvl w:val="0"/>
          <w:numId w:val="3"/>
        </w:numPr>
      </w:pPr>
      <w:r>
        <w:t xml:space="preserve">Programmeurs </w:t>
      </w:r>
    </w:p>
    <w:p w14:paraId="63858EFE" w14:textId="77777777" w:rsidR="006D1B5B" w:rsidRDefault="006D1B5B" w:rsidP="004A4695">
      <w:pPr>
        <w:pStyle w:val="Paragraphedeliste"/>
        <w:numPr>
          <w:ilvl w:val="0"/>
          <w:numId w:val="3"/>
        </w:numPr>
      </w:pPr>
      <w:r>
        <w:t xml:space="preserve">Designers </w:t>
      </w:r>
    </w:p>
    <w:p w14:paraId="15CB98FE" w14:textId="77777777" w:rsidR="006D1B5B" w:rsidRDefault="006D1B5B" w:rsidP="004A4695">
      <w:pPr>
        <w:pStyle w:val="Paragraphedeliste"/>
        <w:numPr>
          <w:ilvl w:val="0"/>
          <w:numId w:val="3"/>
        </w:numPr>
      </w:pPr>
      <w:r>
        <w:t>Gestionnaires</w:t>
      </w:r>
    </w:p>
    <w:p w14:paraId="2BFA80EE" w14:textId="77777777" w:rsidR="00590F6D" w:rsidRPr="00D0187B" w:rsidRDefault="00590F6D" w:rsidP="00590F6D">
      <w:pPr>
        <w:tabs>
          <w:tab w:val="right" w:leader="underscore" w:pos="9214"/>
        </w:tabs>
        <w:spacing w:after="360"/>
        <w:ind w:left="349"/>
        <w:rPr>
          <w:color w:val="00B050"/>
        </w:rPr>
      </w:pPr>
      <w:r w:rsidRPr="00D0187B">
        <w:rPr>
          <w:color w:val="00B050"/>
        </w:rPr>
        <w:tab/>
      </w:r>
    </w:p>
    <w:p w14:paraId="1D050EAA" w14:textId="77777777" w:rsidR="00590F6D" w:rsidRPr="00D0187B" w:rsidRDefault="00590F6D" w:rsidP="00590F6D">
      <w:pPr>
        <w:tabs>
          <w:tab w:val="right" w:leader="underscore" w:pos="9214"/>
        </w:tabs>
        <w:spacing w:after="360"/>
        <w:ind w:left="349"/>
        <w:rPr>
          <w:color w:val="00B050"/>
        </w:rPr>
      </w:pPr>
      <w:r w:rsidRPr="00D0187B">
        <w:rPr>
          <w:color w:val="00B050"/>
        </w:rPr>
        <w:tab/>
      </w:r>
    </w:p>
    <w:p w14:paraId="15B0F1B5" w14:textId="77777777" w:rsidR="00590F6D" w:rsidRPr="00D0187B" w:rsidRDefault="00590F6D" w:rsidP="00590F6D">
      <w:pPr>
        <w:tabs>
          <w:tab w:val="right" w:leader="underscore" w:pos="9214"/>
        </w:tabs>
        <w:spacing w:after="360"/>
        <w:ind w:left="349"/>
        <w:rPr>
          <w:color w:val="00B050"/>
        </w:rPr>
      </w:pPr>
      <w:r w:rsidRPr="00D0187B">
        <w:rPr>
          <w:color w:val="00B050"/>
        </w:rPr>
        <w:tab/>
      </w:r>
    </w:p>
    <w:p w14:paraId="13A947B6" w14:textId="59670905" w:rsidR="00AA7C23" w:rsidRDefault="00AA7C23" w:rsidP="001659E1">
      <w:pPr>
        <w:pStyle w:val="Paragraphedeliste"/>
        <w:numPr>
          <w:ilvl w:val="0"/>
          <w:numId w:val="26"/>
        </w:numPr>
      </w:pPr>
      <w:r>
        <w:t xml:space="preserve">Valider la présence des nouveaux groupes en affichant le contenu du fichier </w:t>
      </w:r>
      <w:r w:rsidRPr="007D209A">
        <w:rPr>
          <w:b/>
          <w:bCs/>
        </w:rPr>
        <w:t>/</w:t>
      </w:r>
      <w:proofErr w:type="spellStart"/>
      <w:r w:rsidRPr="007D209A">
        <w:rPr>
          <w:b/>
          <w:bCs/>
        </w:rPr>
        <w:t>etc</w:t>
      </w:r>
      <w:proofErr w:type="spellEnd"/>
      <w:r w:rsidRPr="007D209A">
        <w:rPr>
          <w:b/>
          <w:bCs/>
        </w:rPr>
        <w:t>/group</w:t>
      </w:r>
      <w:r w:rsidR="007D209A">
        <w:t>.</w:t>
      </w:r>
    </w:p>
    <w:p w14:paraId="6030C125" w14:textId="77777777" w:rsidR="00AA7C23" w:rsidRPr="00D0187B" w:rsidRDefault="00AA7C23" w:rsidP="00AA7C23">
      <w:pPr>
        <w:tabs>
          <w:tab w:val="right" w:leader="underscore" w:pos="9214"/>
        </w:tabs>
        <w:spacing w:after="360"/>
        <w:ind w:left="349"/>
        <w:rPr>
          <w:color w:val="00B050"/>
        </w:rPr>
      </w:pPr>
      <w:r w:rsidRPr="00D0187B">
        <w:rPr>
          <w:color w:val="00B050"/>
        </w:rPr>
        <w:tab/>
      </w:r>
    </w:p>
    <w:p w14:paraId="5B5001A9" w14:textId="6E91221D" w:rsidR="009F4224" w:rsidRPr="00C87AE7" w:rsidRDefault="009F4224" w:rsidP="001659E1">
      <w:pPr>
        <w:pStyle w:val="Paragraphedeliste"/>
        <w:numPr>
          <w:ilvl w:val="0"/>
          <w:numId w:val="26"/>
        </w:numPr>
      </w:pPr>
      <w:r>
        <w:t>Ajouter</w:t>
      </w:r>
      <w:r w:rsidRPr="00745802">
        <w:t xml:space="preserve"> </w:t>
      </w:r>
      <w:r w:rsidR="007D5DB3" w:rsidRPr="007D209A">
        <w:rPr>
          <w:b/>
          <w:bCs/>
        </w:rPr>
        <w:t>P</w:t>
      </w:r>
      <w:r w:rsidRPr="007D209A">
        <w:rPr>
          <w:b/>
          <w:bCs/>
        </w:rPr>
        <w:t>aul</w:t>
      </w:r>
      <w:r w:rsidRPr="00745802">
        <w:t xml:space="preserve"> </w:t>
      </w:r>
      <w:r>
        <w:t>et</w:t>
      </w:r>
      <w:r w:rsidRPr="00745802">
        <w:t xml:space="preserve"> </w:t>
      </w:r>
      <w:proofErr w:type="spellStart"/>
      <w:r w:rsidR="007D209A" w:rsidRPr="00A6271A">
        <w:rPr>
          <w:b/>
          <w:bCs/>
        </w:rPr>
        <w:t>mpaquin</w:t>
      </w:r>
      <w:proofErr w:type="spellEnd"/>
      <w:r w:rsidR="007D209A" w:rsidRPr="00807980">
        <w:t xml:space="preserve"> </w:t>
      </w:r>
      <w:r>
        <w:t>au groupe principal</w:t>
      </w:r>
      <w:r w:rsidRPr="00745802">
        <w:t xml:space="preserve"> </w:t>
      </w:r>
      <w:r w:rsidR="00D33ABF" w:rsidRPr="007D209A">
        <w:rPr>
          <w:b/>
          <w:bCs/>
        </w:rPr>
        <w:t>Programmeurs</w:t>
      </w:r>
      <w:r w:rsidRPr="00745802">
        <w:t xml:space="preserve"> </w:t>
      </w:r>
      <w:r w:rsidRPr="002B65E3">
        <w:t>et</w:t>
      </w:r>
      <w:r w:rsidRPr="00745802">
        <w:t xml:space="preserve"> </w:t>
      </w:r>
      <w:r w:rsidR="00D33ABF" w:rsidRPr="007D209A">
        <w:rPr>
          <w:b/>
          <w:bCs/>
        </w:rPr>
        <w:t>Karl</w:t>
      </w:r>
      <w:r w:rsidRPr="002B65E3">
        <w:t xml:space="preserve"> au groupe secondaire </w:t>
      </w:r>
      <w:r w:rsidR="00D33ABF" w:rsidRPr="007D209A">
        <w:rPr>
          <w:b/>
          <w:bCs/>
        </w:rPr>
        <w:t>Designers</w:t>
      </w:r>
    </w:p>
    <w:p w14:paraId="2BD9A570" w14:textId="77777777" w:rsidR="00745802" w:rsidRPr="00D0187B" w:rsidRDefault="00745802" w:rsidP="007C3FB8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721C95C4" w14:textId="77777777" w:rsidR="00745802" w:rsidRPr="00D0187B" w:rsidRDefault="00745802" w:rsidP="007C3FB8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6E735665" w14:textId="77777777" w:rsidR="00745802" w:rsidRPr="00D0187B" w:rsidRDefault="00745802" w:rsidP="007C3FB8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3BD78A80" w14:textId="71B92CD6" w:rsidR="00D33ABF" w:rsidRPr="0032198B" w:rsidRDefault="00067103" w:rsidP="001659E1">
      <w:pPr>
        <w:pStyle w:val="Paragraphedeliste"/>
        <w:numPr>
          <w:ilvl w:val="0"/>
          <w:numId w:val="26"/>
        </w:numPr>
      </w:pPr>
      <w:r>
        <w:t>S</w:t>
      </w:r>
      <w:r w:rsidR="00D33ABF">
        <w:t>upprimer les groupes</w:t>
      </w:r>
      <w:r w:rsidR="00D33ABF" w:rsidRPr="00745802">
        <w:t xml:space="preserve"> </w:t>
      </w:r>
      <w:r w:rsidR="007D5DB3" w:rsidRPr="007D209A">
        <w:rPr>
          <w:b/>
          <w:bCs/>
        </w:rPr>
        <w:t>Programmeurs</w:t>
      </w:r>
      <w:r w:rsidRPr="00745802">
        <w:t>,</w:t>
      </w:r>
      <w:r w:rsidR="00D33ABF" w:rsidRPr="00745802">
        <w:t xml:space="preserve"> </w:t>
      </w:r>
      <w:r w:rsidR="007D5DB3" w:rsidRPr="007D209A">
        <w:rPr>
          <w:b/>
          <w:bCs/>
        </w:rPr>
        <w:t>Designers</w:t>
      </w:r>
      <w:r w:rsidRPr="00745802">
        <w:t xml:space="preserve"> et </w:t>
      </w:r>
      <w:r w:rsidRPr="007D209A">
        <w:rPr>
          <w:b/>
          <w:bCs/>
        </w:rPr>
        <w:t>Gestionnaires</w:t>
      </w:r>
      <w:r w:rsidRPr="00745802">
        <w:t>. Que se passe-t-il ? Expliquer pourquoi.</w:t>
      </w:r>
    </w:p>
    <w:p w14:paraId="56C761D6" w14:textId="77777777" w:rsidR="0068210E" w:rsidRPr="00D0187B" w:rsidRDefault="0068210E" w:rsidP="007C3FB8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3A50BABC" w14:textId="77777777" w:rsidR="0068210E" w:rsidRPr="00D0187B" w:rsidRDefault="0068210E" w:rsidP="007C3FB8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509F0C4A" w14:textId="77777777" w:rsidR="00745802" w:rsidRPr="00D0187B" w:rsidRDefault="00745802" w:rsidP="007C3FB8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14E45472" w14:textId="77777777" w:rsidR="001663A0" w:rsidRDefault="001663A0">
      <w:pPr>
        <w:spacing w:after="0"/>
      </w:pPr>
      <w:r>
        <w:br w:type="page"/>
      </w:r>
    </w:p>
    <w:p w14:paraId="2F2EED6D" w14:textId="3F7F6221" w:rsidR="0032198B" w:rsidRPr="00B030FB" w:rsidRDefault="0032198B" w:rsidP="001659E1">
      <w:pPr>
        <w:pStyle w:val="Paragraphedeliste"/>
        <w:numPr>
          <w:ilvl w:val="0"/>
          <w:numId w:val="26"/>
        </w:numPr>
      </w:pPr>
      <w:r w:rsidRPr="00745802">
        <w:lastRenderedPageBreak/>
        <w:t xml:space="preserve">Supprimer les 3 utilisateurs </w:t>
      </w:r>
      <w:r w:rsidR="00B030FB" w:rsidRPr="00745802">
        <w:t>ainsi que leur répertoire personnel</w:t>
      </w:r>
      <w:r w:rsidR="00AA7C23">
        <w:t>.</w:t>
      </w:r>
    </w:p>
    <w:p w14:paraId="7224BDA5" w14:textId="77777777" w:rsidR="00745802" w:rsidRPr="00D0187B" w:rsidRDefault="00745802" w:rsidP="007C3FB8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0A60366D" w14:textId="77777777" w:rsidR="0068210E" w:rsidRPr="00D0187B" w:rsidRDefault="0068210E" w:rsidP="007C3FB8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01DE7E8D" w14:textId="77777777" w:rsidR="00745802" w:rsidRPr="00D0187B" w:rsidRDefault="00745802" w:rsidP="007C3FB8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55B242D1" w14:textId="03C27027" w:rsidR="00B030FB" w:rsidRPr="002B65E3" w:rsidRDefault="00B030FB" w:rsidP="001659E1">
      <w:pPr>
        <w:pStyle w:val="Paragraphedeliste"/>
        <w:numPr>
          <w:ilvl w:val="0"/>
          <w:numId w:val="26"/>
        </w:numPr>
      </w:pPr>
      <w:r w:rsidRPr="00745802">
        <w:t xml:space="preserve">Supprimer les groupes </w:t>
      </w:r>
      <w:r w:rsidR="00745802" w:rsidRPr="001663A0">
        <w:rPr>
          <w:b/>
          <w:bCs/>
        </w:rPr>
        <w:t>Programmeurs</w:t>
      </w:r>
      <w:r w:rsidR="00745802" w:rsidRPr="00745802">
        <w:t xml:space="preserve"> et </w:t>
      </w:r>
      <w:r w:rsidR="00745802" w:rsidRPr="001663A0">
        <w:rPr>
          <w:b/>
          <w:bCs/>
        </w:rPr>
        <w:t>Designers</w:t>
      </w:r>
    </w:p>
    <w:p w14:paraId="683D956F" w14:textId="77777777" w:rsidR="0068210E" w:rsidRPr="00D0187B" w:rsidRDefault="0068210E" w:rsidP="007C3FB8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2CE0E62C" w14:textId="77777777" w:rsidR="0068210E" w:rsidRPr="00D0187B" w:rsidRDefault="0068210E" w:rsidP="007C3FB8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6E7AD989" w14:textId="168865B2" w:rsidR="006340A3" w:rsidRDefault="006340A3" w:rsidP="00CF7E82">
      <w:pPr>
        <w:pStyle w:val="Titre1"/>
      </w:pPr>
      <w:r>
        <w:t>Octroi correct des droits d’accès et permissions</w:t>
      </w:r>
      <w:r w:rsidR="00CF7E82">
        <w:tab/>
      </w:r>
      <w:r>
        <w:t>30 %</w:t>
      </w:r>
    </w:p>
    <w:p w14:paraId="52AF88E0" w14:textId="2EF8D9BB" w:rsidR="002D1589" w:rsidRDefault="00B836F2" w:rsidP="001659E1">
      <w:pPr>
        <w:pStyle w:val="Paragraphedeliste"/>
        <w:numPr>
          <w:ilvl w:val="0"/>
          <w:numId w:val="26"/>
        </w:numPr>
      </w:pPr>
      <w:r>
        <w:t>A</w:t>
      </w:r>
      <w:r w:rsidR="002D1589">
        <w:t xml:space="preserve"> la racine, </w:t>
      </w:r>
      <w:r w:rsidR="00D01CA3">
        <w:t xml:space="preserve">en une commande, </w:t>
      </w:r>
      <w:r w:rsidR="002D1589">
        <w:t xml:space="preserve">créer les dossiers suivants </w:t>
      </w:r>
    </w:p>
    <w:p w14:paraId="7E13F52A" w14:textId="5301B686" w:rsidR="002D1589" w:rsidRDefault="002D1589" w:rsidP="004A4695">
      <w:pPr>
        <w:pStyle w:val="Paragraphedeliste"/>
        <w:numPr>
          <w:ilvl w:val="2"/>
          <w:numId w:val="5"/>
        </w:numPr>
      </w:pPr>
      <w:r>
        <w:t>Programmation</w:t>
      </w:r>
    </w:p>
    <w:p w14:paraId="3B305154" w14:textId="3CDD2FBD" w:rsidR="001D0FC2" w:rsidRDefault="001D0FC2" w:rsidP="004A4695">
      <w:pPr>
        <w:pStyle w:val="Paragraphedeliste"/>
        <w:numPr>
          <w:ilvl w:val="2"/>
          <w:numId w:val="5"/>
        </w:numPr>
      </w:pPr>
      <w:r>
        <w:t>Introduction</w:t>
      </w:r>
    </w:p>
    <w:p w14:paraId="3CFF7767" w14:textId="2836A1D1" w:rsidR="001D0FC2" w:rsidRDefault="001D0FC2" w:rsidP="004A4695">
      <w:pPr>
        <w:pStyle w:val="Paragraphedeliste"/>
        <w:numPr>
          <w:ilvl w:val="2"/>
          <w:numId w:val="5"/>
        </w:numPr>
      </w:pPr>
      <w:proofErr w:type="spellStart"/>
      <w:r>
        <w:t>RemiseProgrammation</w:t>
      </w:r>
      <w:proofErr w:type="spellEnd"/>
    </w:p>
    <w:p w14:paraId="09DE77FD" w14:textId="0B6280F7" w:rsidR="001D0FC2" w:rsidRDefault="001D0FC2" w:rsidP="004A4695">
      <w:pPr>
        <w:pStyle w:val="Paragraphedeliste"/>
        <w:numPr>
          <w:ilvl w:val="2"/>
          <w:numId w:val="5"/>
        </w:numPr>
      </w:pPr>
      <w:proofErr w:type="spellStart"/>
      <w:r>
        <w:t>DepartementInformatique</w:t>
      </w:r>
      <w:proofErr w:type="spellEnd"/>
    </w:p>
    <w:p w14:paraId="081EA72B" w14:textId="1A496DF7" w:rsidR="001D0FC2" w:rsidRDefault="001D0FC2" w:rsidP="004A4695">
      <w:pPr>
        <w:pStyle w:val="Paragraphedeliste"/>
        <w:numPr>
          <w:ilvl w:val="2"/>
          <w:numId w:val="5"/>
        </w:numPr>
      </w:pPr>
      <w:proofErr w:type="spellStart"/>
      <w:r>
        <w:t>DepartementMultimédia</w:t>
      </w:r>
      <w:proofErr w:type="spellEnd"/>
    </w:p>
    <w:p w14:paraId="70777143" w14:textId="77777777" w:rsidR="000568CF" w:rsidRPr="00D0187B" w:rsidRDefault="000568CF" w:rsidP="000568C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D0187B">
        <w:rPr>
          <w:color w:val="00B050"/>
        </w:rPr>
        <w:tab/>
      </w:r>
    </w:p>
    <w:p w14:paraId="610E9428" w14:textId="56DC0B6F" w:rsidR="00C96C52" w:rsidRDefault="00C96C52" w:rsidP="001659E1">
      <w:pPr>
        <w:pStyle w:val="Paragraphedeliste"/>
        <w:numPr>
          <w:ilvl w:val="0"/>
          <w:numId w:val="26"/>
        </w:numPr>
      </w:pPr>
      <w:r>
        <w:t xml:space="preserve">Créer les utilisateurs suivants avec le mot de passe </w:t>
      </w:r>
      <w:proofErr w:type="spellStart"/>
      <w:r w:rsidRPr="00A80047">
        <w:rPr>
          <w:b/>
          <w:bCs/>
        </w:rPr>
        <w:t>password</w:t>
      </w:r>
      <w:proofErr w:type="spellEnd"/>
      <w:r>
        <w:t xml:space="preserve"> </w:t>
      </w:r>
      <w:r w:rsidR="00B06696">
        <w:t>crypté</w:t>
      </w:r>
      <w:r w:rsidR="00693913">
        <w:t>.</w:t>
      </w:r>
    </w:p>
    <w:p w14:paraId="07569CD3" w14:textId="43490BD0" w:rsidR="00C96C52" w:rsidRDefault="00693913" w:rsidP="009B6A7B">
      <w:pPr>
        <w:pStyle w:val="Paragraphedeliste"/>
        <w:numPr>
          <w:ilvl w:val="0"/>
          <w:numId w:val="7"/>
        </w:numPr>
        <w:ind w:left="1276"/>
      </w:pPr>
      <w:r>
        <w:t xml:space="preserve">Les étudiants : </w:t>
      </w:r>
      <w:r w:rsidR="009B6A7B">
        <w:tab/>
      </w:r>
      <w:proofErr w:type="spellStart"/>
      <w:r>
        <w:t>Emile</w:t>
      </w:r>
      <w:proofErr w:type="spellEnd"/>
      <w:r>
        <w:t>, Noémie, Vincent et Fred</w:t>
      </w:r>
    </w:p>
    <w:p w14:paraId="374137FA" w14:textId="6457029A" w:rsidR="00693913" w:rsidRDefault="00693913" w:rsidP="009B6A7B">
      <w:pPr>
        <w:pStyle w:val="Paragraphedeliste"/>
        <w:numPr>
          <w:ilvl w:val="0"/>
          <w:numId w:val="7"/>
        </w:numPr>
        <w:ind w:left="1276"/>
      </w:pPr>
      <w:r>
        <w:t xml:space="preserve">Les enseignants : </w:t>
      </w:r>
      <w:r w:rsidR="009B6A7B">
        <w:tab/>
      </w:r>
      <w:r>
        <w:t>Joël, Sameh, Jean-François et Sylvain</w:t>
      </w:r>
    </w:p>
    <w:p w14:paraId="13181637" w14:textId="77777777" w:rsidR="00A56146" w:rsidRPr="00D0187B" w:rsidRDefault="00A56146" w:rsidP="00C27848">
      <w:pPr>
        <w:tabs>
          <w:tab w:val="right" w:leader="underscore" w:pos="9214"/>
        </w:tabs>
        <w:spacing w:after="240"/>
        <w:ind w:left="425"/>
        <w:rPr>
          <w:color w:val="00B050"/>
        </w:rPr>
      </w:pPr>
      <w:r w:rsidRPr="00D0187B">
        <w:rPr>
          <w:color w:val="00B050"/>
        </w:rPr>
        <w:tab/>
      </w:r>
    </w:p>
    <w:p w14:paraId="1E18F6CD" w14:textId="77777777" w:rsidR="00A56146" w:rsidRPr="00D0187B" w:rsidRDefault="00A56146" w:rsidP="00C27848">
      <w:pPr>
        <w:tabs>
          <w:tab w:val="right" w:leader="underscore" w:pos="9214"/>
        </w:tabs>
        <w:spacing w:after="240"/>
        <w:ind w:left="425"/>
        <w:rPr>
          <w:color w:val="00B050"/>
        </w:rPr>
      </w:pPr>
      <w:r w:rsidRPr="00D0187B">
        <w:rPr>
          <w:color w:val="00B050"/>
        </w:rPr>
        <w:tab/>
      </w:r>
    </w:p>
    <w:p w14:paraId="4E0F6F5A" w14:textId="77777777" w:rsidR="00A56146" w:rsidRPr="00D0187B" w:rsidRDefault="00A56146" w:rsidP="00C27848">
      <w:pPr>
        <w:tabs>
          <w:tab w:val="right" w:leader="underscore" w:pos="9214"/>
        </w:tabs>
        <w:spacing w:after="240"/>
        <w:ind w:left="425"/>
        <w:rPr>
          <w:color w:val="00B050"/>
        </w:rPr>
      </w:pPr>
      <w:r w:rsidRPr="00D0187B">
        <w:rPr>
          <w:color w:val="00B050"/>
        </w:rPr>
        <w:tab/>
      </w:r>
    </w:p>
    <w:p w14:paraId="412FB8F8" w14:textId="77777777" w:rsidR="00A56146" w:rsidRPr="00D0187B" w:rsidRDefault="00A56146" w:rsidP="00C27848">
      <w:pPr>
        <w:tabs>
          <w:tab w:val="right" w:leader="underscore" w:pos="9214"/>
        </w:tabs>
        <w:spacing w:after="240"/>
        <w:ind w:left="425"/>
        <w:rPr>
          <w:color w:val="00B050"/>
        </w:rPr>
      </w:pPr>
      <w:r w:rsidRPr="00D0187B">
        <w:rPr>
          <w:color w:val="00B050"/>
        </w:rPr>
        <w:tab/>
      </w:r>
    </w:p>
    <w:p w14:paraId="3288B5E1" w14:textId="77777777" w:rsidR="00A56146" w:rsidRPr="00D0187B" w:rsidRDefault="00A56146" w:rsidP="00C27848">
      <w:pPr>
        <w:tabs>
          <w:tab w:val="right" w:leader="underscore" w:pos="9214"/>
        </w:tabs>
        <w:spacing w:after="240"/>
        <w:ind w:left="425"/>
        <w:rPr>
          <w:color w:val="00B050"/>
        </w:rPr>
      </w:pPr>
      <w:r w:rsidRPr="00D0187B">
        <w:rPr>
          <w:color w:val="00B050"/>
        </w:rPr>
        <w:tab/>
      </w:r>
    </w:p>
    <w:p w14:paraId="41B64730" w14:textId="77777777" w:rsidR="00A56146" w:rsidRPr="00D0187B" w:rsidRDefault="00A56146" w:rsidP="00C27848">
      <w:pPr>
        <w:tabs>
          <w:tab w:val="right" w:leader="underscore" w:pos="9214"/>
        </w:tabs>
        <w:spacing w:after="240"/>
        <w:ind w:left="425"/>
        <w:rPr>
          <w:color w:val="00B050"/>
        </w:rPr>
      </w:pPr>
      <w:r w:rsidRPr="00D0187B">
        <w:rPr>
          <w:color w:val="00B050"/>
        </w:rPr>
        <w:tab/>
      </w:r>
    </w:p>
    <w:p w14:paraId="4F6CA068" w14:textId="77777777" w:rsidR="00A56146" w:rsidRPr="00D0187B" w:rsidRDefault="00A56146" w:rsidP="00C27848">
      <w:pPr>
        <w:tabs>
          <w:tab w:val="right" w:leader="underscore" w:pos="9214"/>
        </w:tabs>
        <w:spacing w:after="240"/>
        <w:ind w:left="425"/>
        <w:rPr>
          <w:color w:val="00B050"/>
        </w:rPr>
      </w:pPr>
      <w:r w:rsidRPr="00D0187B">
        <w:rPr>
          <w:color w:val="00B050"/>
        </w:rPr>
        <w:tab/>
      </w:r>
    </w:p>
    <w:p w14:paraId="155298C4" w14:textId="77777777" w:rsidR="00A56146" w:rsidRPr="00D0187B" w:rsidRDefault="00A56146" w:rsidP="00C27848">
      <w:pPr>
        <w:tabs>
          <w:tab w:val="right" w:leader="underscore" w:pos="9214"/>
        </w:tabs>
        <w:spacing w:after="240"/>
        <w:ind w:left="425"/>
        <w:rPr>
          <w:color w:val="00B050"/>
        </w:rPr>
      </w:pPr>
      <w:r w:rsidRPr="00D0187B">
        <w:rPr>
          <w:color w:val="00B050"/>
        </w:rPr>
        <w:tab/>
      </w:r>
    </w:p>
    <w:p w14:paraId="125D47A8" w14:textId="77777777" w:rsidR="00E50476" w:rsidRDefault="00E50476">
      <w:pPr>
        <w:spacing w:after="0"/>
      </w:pPr>
      <w:r>
        <w:br w:type="page"/>
      </w:r>
    </w:p>
    <w:p w14:paraId="07F209FB" w14:textId="5FC7E306" w:rsidR="00A91B17" w:rsidRDefault="00A91B17" w:rsidP="001659E1">
      <w:pPr>
        <w:pStyle w:val="Paragraphedeliste"/>
        <w:numPr>
          <w:ilvl w:val="0"/>
          <w:numId w:val="26"/>
        </w:numPr>
      </w:pPr>
      <w:r>
        <w:lastRenderedPageBreak/>
        <w:t>Créer les groupes suivants.</w:t>
      </w: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9"/>
        <w:gridCol w:w="2957"/>
        <w:gridCol w:w="2844"/>
      </w:tblGrid>
      <w:tr w:rsidR="0041519B" w:rsidRPr="0041519B" w14:paraId="23030BA4" w14:textId="77777777" w:rsidTr="0041519B">
        <w:tc>
          <w:tcPr>
            <w:tcW w:w="3116" w:type="dxa"/>
          </w:tcPr>
          <w:p w14:paraId="47234D5D" w14:textId="77777777" w:rsidR="0041519B" w:rsidRPr="0041519B" w:rsidRDefault="0041519B" w:rsidP="0041519B">
            <w:pPr>
              <w:pStyle w:val="Paragraphedeliste"/>
              <w:numPr>
                <w:ilvl w:val="0"/>
                <w:numId w:val="6"/>
              </w:numPr>
              <w:spacing w:before="60" w:after="60"/>
              <w:ind w:left="714" w:hanging="357"/>
            </w:pPr>
            <w:proofErr w:type="spellStart"/>
            <w:r w:rsidRPr="0041519B">
              <w:t>Etudiants</w:t>
            </w:r>
            <w:proofErr w:type="spellEnd"/>
            <w:r w:rsidRPr="0041519B">
              <w:t xml:space="preserve">, </w:t>
            </w:r>
          </w:p>
        </w:tc>
        <w:tc>
          <w:tcPr>
            <w:tcW w:w="3117" w:type="dxa"/>
          </w:tcPr>
          <w:p w14:paraId="305BBF1B" w14:textId="77777777" w:rsidR="0041519B" w:rsidRPr="0041519B" w:rsidRDefault="0041519B" w:rsidP="0041519B">
            <w:pPr>
              <w:pStyle w:val="Paragraphedeliste"/>
              <w:numPr>
                <w:ilvl w:val="0"/>
                <w:numId w:val="6"/>
              </w:numPr>
              <w:spacing w:before="60" w:after="60"/>
              <w:ind w:left="714" w:hanging="357"/>
            </w:pPr>
            <w:r w:rsidRPr="0041519B">
              <w:t xml:space="preserve">Enseignants, </w:t>
            </w:r>
          </w:p>
        </w:tc>
        <w:tc>
          <w:tcPr>
            <w:tcW w:w="3117" w:type="dxa"/>
          </w:tcPr>
          <w:p w14:paraId="4ABF2BE0" w14:textId="77777777" w:rsidR="0041519B" w:rsidRPr="0041519B" w:rsidRDefault="0041519B" w:rsidP="0041519B">
            <w:pPr>
              <w:pStyle w:val="Paragraphedeliste"/>
              <w:numPr>
                <w:ilvl w:val="0"/>
                <w:numId w:val="6"/>
              </w:numPr>
              <w:spacing w:before="60" w:after="60"/>
              <w:ind w:left="714" w:hanging="357"/>
            </w:pPr>
            <w:proofErr w:type="spellStart"/>
            <w:r w:rsidRPr="0041519B">
              <w:t>DeptInformatique</w:t>
            </w:r>
            <w:proofErr w:type="spellEnd"/>
            <w:r w:rsidRPr="0041519B">
              <w:t xml:space="preserve">, </w:t>
            </w:r>
          </w:p>
        </w:tc>
      </w:tr>
      <w:tr w:rsidR="0041519B" w:rsidRPr="0041519B" w14:paraId="773BC2AF" w14:textId="77777777" w:rsidTr="0041519B">
        <w:tc>
          <w:tcPr>
            <w:tcW w:w="3116" w:type="dxa"/>
          </w:tcPr>
          <w:p w14:paraId="46E24F32" w14:textId="77777777" w:rsidR="0041519B" w:rsidRPr="0041519B" w:rsidRDefault="0041519B" w:rsidP="0041519B">
            <w:pPr>
              <w:pStyle w:val="Paragraphedeliste"/>
              <w:numPr>
                <w:ilvl w:val="0"/>
                <w:numId w:val="6"/>
              </w:numPr>
              <w:spacing w:before="60" w:after="60"/>
              <w:ind w:left="714" w:hanging="357"/>
            </w:pPr>
            <w:proofErr w:type="spellStart"/>
            <w:r w:rsidRPr="0041519B">
              <w:t>DeptMultimédia</w:t>
            </w:r>
            <w:proofErr w:type="spellEnd"/>
            <w:r w:rsidRPr="0041519B">
              <w:t xml:space="preserve">, </w:t>
            </w:r>
          </w:p>
        </w:tc>
        <w:tc>
          <w:tcPr>
            <w:tcW w:w="3117" w:type="dxa"/>
          </w:tcPr>
          <w:p w14:paraId="730508FA" w14:textId="77777777" w:rsidR="0041519B" w:rsidRPr="0041519B" w:rsidRDefault="0041519B" w:rsidP="0041519B">
            <w:pPr>
              <w:pStyle w:val="Paragraphedeliste"/>
              <w:numPr>
                <w:ilvl w:val="0"/>
                <w:numId w:val="6"/>
              </w:numPr>
              <w:spacing w:before="60" w:after="60"/>
              <w:ind w:left="714" w:hanging="357"/>
            </w:pPr>
            <w:proofErr w:type="spellStart"/>
            <w:r w:rsidRPr="0041519B">
              <w:t>CoursProgrammation</w:t>
            </w:r>
            <w:proofErr w:type="spellEnd"/>
            <w:r w:rsidRPr="0041519B">
              <w:t xml:space="preserve">, </w:t>
            </w:r>
          </w:p>
        </w:tc>
        <w:tc>
          <w:tcPr>
            <w:tcW w:w="3117" w:type="dxa"/>
          </w:tcPr>
          <w:p w14:paraId="23365A87" w14:textId="77777777" w:rsidR="0041519B" w:rsidRPr="0041519B" w:rsidRDefault="0041519B" w:rsidP="0041519B">
            <w:pPr>
              <w:pStyle w:val="Paragraphedeliste"/>
              <w:numPr>
                <w:ilvl w:val="0"/>
                <w:numId w:val="6"/>
              </w:numPr>
              <w:spacing w:before="60" w:after="60"/>
              <w:ind w:left="714" w:hanging="357"/>
            </w:pPr>
            <w:proofErr w:type="spellStart"/>
            <w:r w:rsidRPr="0041519B">
              <w:t>CoursIntro</w:t>
            </w:r>
            <w:proofErr w:type="spellEnd"/>
            <w:r w:rsidRPr="0041519B">
              <w:t xml:space="preserve">, </w:t>
            </w:r>
          </w:p>
        </w:tc>
      </w:tr>
      <w:tr w:rsidR="0041519B" w:rsidRPr="0041519B" w14:paraId="6BC45252" w14:textId="77777777" w:rsidTr="0041519B">
        <w:tc>
          <w:tcPr>
            <w:tcW w:w="3116" w:type="dxa"/>
          </w:tcPr>
          <w:p w14:paraId="4AA8A504" w14:textId="77777777" w:rsidR="0041519B" w:rsidRPr="0041519B" w:rsidRDefault="0041519B" w:rsidP="0041519B">
            <w:pPr>
              <w:pStyle w:val="Paragraphedeliste"/>
              <w:numPr>
                <w:ilvl w:val="0"/>
                <w:numId w:val="6"/>
              </w:numPr>
              <w:spacing w:before="60" w:after="60"/>
              <w:ind w:left="714" w:hanging="357"/>
            </w:pPr>
            <w:proofErr w:type="spellStart"/>
            <w:r w:rsidRPr="0041519B">
              <w:t>CoursOrdiSysteme</w:t>
            </w:r>
            <w:proofErr w:type="spellEnd"/>
          </w:p>
        </w:tc>
        <w:tc>
          <w:tcPr>
            <w:tcW w:w="3117" w:type="dxa"/>
          </w:tcPr>
          <w:p w14:paraId="42CF6498" w14:textId="77777777" w:rsidR="0041519B" w:rsidRPr="0041519B" w:rsidRDefault="0041519B" w:rsidP="00B27686">
            <w:pPr>
              <w:spacing w:before="60" w:after="60"/>
              <w:ind w:left="357"/>
            </w:pPr>
          </w:p>
        </w:tc>
        <w:tc>
          <w:tcPr>
            <w:tcW w:w="3117" w:type="dxa"/>
          </w:tcPr>
          <w:p w14:paraId="2952E267" w14:textId="77777777" w:rsidR="0041519B" w:rsidRPr="0041519B" w:rsidRDefault="0041519B" w:rsidP="00B27686">
            <w:pPr>
              <w:spacing w:before="60" w:after="60"/>
              <w:ind w:left="357"/>
            </w:pPr>
          </w:p>
        </w:tc>
      </w:tr>
    </w:tbl>
    <w:p w14:paraId="3D75E3AF" w14:textId="77777777" w:rsidR="00A56146" w:rsidRPr="00BD6EA9" w:rsidRDefault="00A56146" w:rsidP="00D0187B">
      <w:pPr>
        <w:tabs>
          <w:tab w:val="right" w:leader="underscore" w:pos="9214"/>
        </w:tabs>
        <w:spacing w:after="360"/>
        <w:ind w:left="426"/>
        <w:rPr>
          <w:color w:val="00B050"/>
        </w:rPr>
      </w:pPr>
      <w:r w:rsidRPr="00BD6EA9">
        <w:rPr>
          <w:color w:val="00B050"/>
        </w:rPr>
        <w:tab/>
      </w:r>
    </w:p>
    <w:p w14:paraId="6EAC80AC" w14:textId="77777777" w:rsidR="00A56146" w:rsidRPr="00BD6EA9" w:rsidRDefault="00A56146" w:rsidP="00D0187B">
      <w:pPr>
        <w:tabs>
          <w:tab w:val="right" w:leader="underscore" w:pos="9214"/>
        </w:tabs>
        <w:spacing w:after="360"/>
        <w:ind w:left="426"/>
        <w:rPr>
          <w:color w:val="00B050"/>
        </w:rPr>
      </w:pPr>
      <w:r w:rsidRPr="00BD6EA9">
        <w:rPr>
          <w:color w:val="00B050"/>
        </w:rPr>
        <w:tab/>
      </w:r>
    </w:p>
    <w:p w14:paraId="500C005D" w14:textId="77777777" w:rsidR="00A56146" w:rsidRPr="00BD6EA9" w:rsidRDefault="00A56146" w:rsidP="00D0187B">
      <w:pPr>
        <w:tabs>
          <w:tab w:val="right" w:leader="underscore" w:pos="9214"/>
        </w:tabs>
        <w:spacing w:after="360"/>
        <w:ind w:left="426"/>
        <w:rPr>
          <w:color w:val="00B050"/>
        </w:rPr>
      </w:pPr>
      <w:r w:rsidRPr="00BD6EA9">
        <w:rPr>
          <w:color w:val="00B050"/>
        </w:rPr>
        <w:tab/>
      </w:r>
    </w:p>
    <w:p w14:paraId="7776DEE7" w14:textId="77777777" w:rsidR="00A56146" w:rsidRPr="00BD6EA9" w:rsidRDefault="00A56146" w:rsidP="00D0187B">
      <w:pPr>
        <w:tabs>
          <w:tab w:val="right" w:leader="underscore" w:pos="9214"/>
        </w:tabs>
        <w:spacing w:after="360"/>
        <w:ind w:left="426"/>
        <w:rPr>
          <w:color w:val="00B050"/>
        </w:rPr>
      </w:pPr>
      <w:r w:rsidRPr="00BD6EA9">
        <w:rPr>
          <w:color w:val="00B050"/>
        </w:rPr>
        <w:tab/>
      </w:r>
    </w:p>
    <w:p w14:paraId="66C7A687" w14:textId="77777777" w:rsidR="00A56146" w:rsidRPr="00BD6EA9" w:rsidRDefault="00A56146" w:rsidP="00D0187B">
      <w:pPr>
        <w:tabs>
          <w:tab w:val="right" w:leader="underscore" w:pos="9214"/>
        </w:tabs>
        <w:spacing w:after="360"/>
        <w:ind w:left="426"/>
        <w:rPr>
          <w:color w:val="00B050"/>
        </w:rPr>
      </w:pPr>
      <w:r w:rsidRPr="00BD6EA9">
        <w:rPr>
          <w:color w:val="00B050"/>
        </w:rPr>
        <w:tab/>
      </w:r>
    </w:p>
    <w:p w14:paraId="144C8401" w14:textId="77777777" w:rsidR="00A56146" w:rsidRPr="00BD6EA9" w:rsidRDefault="00A56146" w:rsidP="00D0187B">
      <w:pPr>
        <w:tabs>
          <w:tab w:val="right" w:leader="underscore" w:pos="9214"/>
        </w:tabs>
        <w:spacing w:after="360"/>
        <w:ind w:left="426"/>
        <w:rPr>
          <w:color w:val="00B050"/>
        </w:rPr>
      </w:pPr>
      <w:r w:rsidRPr="00BD6EA9">
        <w:rPr>
          <w:color w:val="00B050"/>
        </w:rPr>
        <w:tab/>
      </w:r>
    </w:p>
    <w:p w14:paraId="775EAA3F" w14:textId="77777777" w:rsidR="00A56146" w:rsidRPr="00BD6EA9" w:rsidRDefault="00A56146" w:rsidP="00D0187B">
      <w:pPr>
        <w:tabs>
          <w:tab w:val="right" w:leader="underscore" w:pos="9214"/>
        </w:tabs>
        <w:spacing w:after="360"/>
        <w:ind w:left="426"/>
        <w:rPr>
          <w:color w:val="00B050"/>
        </w:rPr>
      </w:pPr>
      <w:r w:rsidRPr="00BD6EA9">
        <w:rPr>
          <w:color w:val="00B050"/>
        </w:rPr>
        <w:tab/>
      </w:r>
    </w:p>
    <w:p w14:paraId="27E9F654" w14:textId="1ED72322" w:rsidR="00C96C52" w:rsidRDefault="0071111A" w:rsidP="001659E1">
      <w:pPr>
        <w:pStyle w:val="Paragraphedeliste"/>
        <w:numPr>
          <w:ilvl w:val="0"/>
          <w:numId w:val="26"/>
        </w:numPr>
      </w:pPr>
      <w:proofErr w:type="spellStart"/>
      <w:r w:rsidRPr="00604473">
        <w:rPr>
          <w:b/>
          <w:bCs/>
        </w:rPr>
        <w:t>Emile</w:t>
      </w:r>
      <w:proofErr w:type="spellEnd"/>
      <w:r>
        <w:t xml:space="preserve"> et </w:t>
      </w:r>
      <w:r w:rsidRPr="00604473">
        <w:rPr>
          <w:b/>
          <w:bCs/>
        </w:rPr>
        <w:t>Noémie</w:t>
      </w:r>
      <w:r>
        <w:t xml:space="preserve"> sont inscrits au cours de </w:t>
      </w:r>
      <w:r w:rsidRPr="00604473">
        <w:rPr>
          <w:b/>
          <w:bCs/>
        </w:rPr>
        <w:t>programmation</w:t>
      </w:r>
      <w:r w:rsidR="00A45845">
        <w:t xml:space="preserve"> et </w:t>
      </w:r>
      <w:r w:rsidR="00A45845" w:rsidRPr="00604473">
        <w:rPr>
          <w:b/>
          <w:bCs/>
        </w:rPr>
        <w:t>d’introduction à la profession</w:t>
      </w:r>
      <w:r w:rsidR="00A45845">
        <w:t>.</w:t>
      </w:r>
    </w:p>
    <w:p w14:paraId="46D634AC" w14:textId="77777777" w:rsidR="004C3CCA" w:rsidRPr="00E31643" w:rsidRDefault="004C3CCA" w:rsidP="004C3CCA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E31643">
        <w:rPr>
          <w:color w:val="00B050"/>
        </w:rPr>
        <w:tab/>
      </w:r>
    </w:p>
    <w:p w14:paraId="22AF8167" w14:textId="77777777" w:rsidR="004C3CCA" w:rsidRPr="00E31643" w:rsidRDefault="004C3CCA" w:rsidP="004C3CCA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E31643">
        <w:rPr>
          <w:color w:val="00B050"/>
        </w:rPr>
        <w:tab/>
      </w:r>
    </w:p>
    <w:p w14:paraId="419D219D" w14:textId="3BD90159" w:rsidR="00A45845" w:rsidRDefault="00A45845" w:rsidP="001659E1">
      <w:pPr>
        <w:pStyle w:val="Paragraphedeliste"/>
        <w:numPr>
          <w:ilvl w:val="0"/>
          <w:numId w:val="26"/>
        </w:numPr>
      </w:pPr>
      <w:r w:rsidRPr="00604473">
        <w:rPr>
          <w:b/>
          <w:bCs/>
        </w:rPr>
        <w:t>Vincent</w:t>
      </w:r>
      <w:r>
        <w:t xml:space="preserve"> est inscrit au cours </w:t>
      </w:r>
      <w:r w:rsidRPr="00604473">
        <w:rPr>
          <w:b/>
          <w:bCs/>
        </w:rPr>
        <w:t>d’</w:t>
      </w:r>
      <w:r w:rsidR="009A5238" w:rsidRPr="00604473">
        <w:rPr>
          <w:b/>
          <w:bCs/>
        </w:rPr>
        <w:t>I</w:t>
      </w:r>
      <w:r w:rsidRPr="00604473">
        <w:rPr>
          <w:b/>
          <w:bCs/>
        </w:rPr>
        <w:t>ntroduction à la profession</w:t>
      </w:r>
      <w:r>
        <w:t xml:space="preserve"> et </w:t>
      </w:r>
      <w:r w:rsidR="009A5238" w:rsidRPr="00604473">
        <w:rPr>
          <w:b/>
          <w:bCs/>
        </w:rPr>
        <w:t>Ordinateurs et Systèmes</w:t>
      </w:r>
      <w:r w:rsidR="00604473" w:rsidRPr="00604473">
        <w:t>.</w:t>
      </w:r>
    </w:p>
    <w:p w14:paraId="450FE811" w14:textId="77777777" w:rsidR="004C3CCA" w:rsidRPr="00E31643" w:rsidRDefault="004C3CCA" w:rsidP="004C3CCA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E31643">
        <w:rPr>
          <w:color w:val="00B050"/>
        </w:rPr>
        <w:tab/>
      </w:r>
    </w:p>
    <w:p w14:paraId="0E46A76D" w14:textId="77777777" w:rsidR="004C3CCA" w:rsidRPr="00E31643" w:rsidRDefault="004C3CCA" w:rsidP="004C3CCA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E31643">
        <w:rPr>
          <w:color w:val="00B050"/>
        </w:rPr>
        <w:tab/>
      </w:r>
    </w:p>
    <w:p w14:paraId="6E5E230B" w14:textId="1A01FF2F" w:rsidR="003D260D" w:rsidRDefault="003D260D" w:rsidP="001659E1">
      <w:pPr>
        <w:pStyle w:val="Paragraphedeliste"/>
        <w:numPr>
          <w:ilvl w:val="0"/>
          <w:numId w:val="26"/>
        </w:numPr>
      </w:pPr>
      <w:r w:rsidRPr="009B58EF">
        <w:rPr>
          <w:b/>
          <w:bCs/>
        </w:rPr>
        <w:t>Joël</w:t>
      </w:r>
      <w:r>
        <w:t xml:space="preserve">, </w:t>
      </w:r>
      <w:r w:rsidRPr="009B58EF">
        <w:rPr>
          <w:b/>
          <w:bCs/>
        </w:rPr>
        <w:t>Sameh</w:t>
      </w:r>
      <w:r>
        <w:t xml:space="preserve"> et </w:t>
      </w:r>
      <w:r w:rsidRPr="009B58EF">
        <w:rPr>
          <w:b/>
          <w:bCs/>
        </w:rPr>
        <w:t>Jean-François</w:t>
      </w:r>
      <w:r w:rsidR="00487CD3">
        <w:t xml:space="preserve"> sont membres du </w:t>
      </w:r>
      <w:r w:rsidR="00487CD3" w:rsidRPr="009B58EF">
        <w:rPr>
          <w:b/>
          <w:bCs/>
        </w:rPr>
        <w:t>département informatique</w:t>
      </w:r>
      <w:r w:rsidR="00AB3E46">
        <w:t xml:space="preserve">. </w:t>
      </w:r>
      <w:r w:rsidR="00AB3E46" w:rsidRPr="009B58EF">
        <w:rPr>
          <w:b/>
          <w:bCs/>
        </w:rPr>
        <w:t>Jean-François</w:t>
      </w:r>
      <w:r w:rsidR="00AB3E46">
        <w:t xml:space="preserve"> est le coordonnateur du </w:t>
      </w:r>
      <w:r w:rsidR="00D84FA3">
        <w:t>département. Il peut ajouter des nouveaux membres au groupe</w:t>
      </w:r>
      <w:r w:rsidR="005C6781">
        <w:t>, pas les autres.</w:t>
      </w:r>
    </w:p>
    <w:p w14:paraId="27776C82" w14:textId="77777777" w:rsidR="004C3CCA" w:rsidRPr="00E31643" w:rsidRDefault="004C3CCA" w:rsidP="004C3CCA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E31643">
        <w:rPr>
          <w:color w:val="00B050"/>
        </w:rPr>
        <w:tab/>
      </w:r>
    </w:p>
    <w:p w14:paraId="2B8A78B7" w14:textId="77777777" w:rsidR="004C3CCA" w:rsidRPr="00E31643" w:rsidRDefault="004C3CCA" w:rsidP="004C3CCA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E31643">
        <w:rPr>
          <w:color w:val="00B050"/>
        </w:rPr>
        <w:tab/>
      </w:r>
    </w:p>
    <w:p w14:paraId="2B8DBF7F" w14:textId="59A76CF1" w:rsidR="00487CD3" w:rsidRDefault="00487CD3" w:rsidP="001659E1">
      <w:pPr>
        <w:pStyle w:val="Paragraphedeliste"/>
        <w:numPr>
          <w:ilvl w:val="0"/>
          <w:numId w:val="26"/>
        </w:numPr>
      </w:pPr>
      <w:r w:rsidRPr="009B58EF">
        <w:rPr>
          <w:b/>
          <w:bCs/>
        </w:rPr>
        <w:t>Sylvain</w:t>
      </w:r>
      <w:r>
        <w:t xml:space="preserve"> est membre du </w:t>
      </w:r>
      <w:r w:rsidRPr="009B58EF">
        <w:rPr>
          <w:b/>
          <w:bCs/>
        </w:rPr>
        <w:t>département de multimédia</w:t>
      </w:r>
      <w:r w:rsidR="005C6781">
        <w:t>.</w:t>
      </w:r>
    </w:p>
    <w:p w14:paraId="079D99F4" w14:textId="77777777" w:rsidR="004C3CCA" w:rsidRPr="00E31643" w:rsidRDefault="004C3CCA" w:rsidP="004C3CCA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E31643">
        <w:rPr>
          <w:color w:val="00B050"/>
        </w:rPr>
        <w:tab/>
      </w:r>
    </w:p>
    <w:p w14:paraId="596E4487" w14:textId="77777777" w:rsidR="00E50476" w:rsidRDefault="00E50476">
      <w:pPr>
        <w:spacing w:after="0"/>
        <w:rPr>
          <w:b/>
          <w:bCs/>
        </w:rPr>
      </w:pPr>
      <w:r>
        <w:rPr>
          <w:b/>
          <w:bCs/>
        </w:rPr>
        <w:br w:type="page"/>
      </w:r>
    </w:p>
    <w:p w14:paraId="5F532D0E" w14:textId="1F92AFC8" w:rsidR="00852AC5" w:rsidRDefault="005C6781" w:rsidP="001659E1">
      <w:pPr>
        <w:pStyle w:val="Paragraphedeliste"/>
        <w:numPr>
          <w:ilvl w:val="0"/>
          <w:numId w:val="26"/>
        </w:numPr>
      </w:pPr>
      <w:r w:rsidRPr="009B58EF">
        <w:rPr>
          <w:b/>
          <w:bCs/>
        </w:rPr>
        <w:lastRenderedPageBreak/>
        <w:t>Joël</w:t>
      </w:r>
      <w:r>
        <w:t xml:space="preserve"> enseigne la </w:t>
      </w:r>
      <w:r w:rsidRPr="009B58EF">
        <w:rPr>
          <w:b/>
          <w:bCs/>
        </w:rPr>
        <w:t>programmation</w:t>
      </w:r>
      <w:r>
        <w:t xml:space="preserve">. Il est propriétaire du dossier </w:t>
      </w:r>
      <w:r w:rsidRPr="009B58EF">
        <w:rPr>
          <w:b/>
          <w:bCs/>
        </w:rPr>
        <w:t>Programmation</w:t>
      </w:r>
      <w:r>
        <w:t xml:space="preserve"> et a tous</w:t>
      </w:r>
      <w:r w:rsidR="00FB028B">
        <w:t xml:space="preserve"> les droits. Les </w:t>
      </w:r>
      <w:r w:rsidR="00FB028B" w:rsidRPr="00F366BA">
        <w:rPr>
          <w:b/>
          <w:bCs/>
        </w:rPr>
        <w:t>étudiants</w:t>
      </w:r>
      <w:r w:rsidR="00FB028B">
        <w:t xml:space="preserve"> inscrits à ce cours peuvent </w:t>
      </w:r>
      <w:r w:rsidR="00FB028B" w:rsidRPr="00F366BA">
        <w:rPr>
          <w:b/>
          <w:bCs/>
        </w:rPr>
        <w:t>lire</w:t>
      </w:r>
      <w:r w:rsidR="00FB028B">
        <w:t xml:space="preserve"> et </w:t>
      </w:r>
      <w:r w:rsidR="00FB028B" w:rsidRPr="00F366BA">
        <w:rPr>
          <w:b/>
          <w:bCs/>
        </w:rPr>
        <w:t>exécuter</w:t>
      </w:r>
      <w:r w:rsidR="00FB028B">
        <w:t xml:space="preserve"> les fichiers de ce dossier</w:t>
      </w:r>
      <w:r w:rsidR="001855E5">
        <w:t xml:space="preserve"> mais pas les </w:t>
      </w:r>
      <w:r w:rsidR="001855E5" w:rsidRPr="00F366BA">
        <w:rPr>
          <w:b/>
          <w:bCs/>
        </w:rPr>
        <w:t>modifier</w:t>
      </w:r>
      <w:r w:rsidR="00F01687">
        <w:t xml:space="preserve">. Les autres ont </w:t>
      </w:r>
      <w:r w:rsidR="00F01687" w:rsidRPr="00F366BA">
        <w:rPr>
          <w:b/>
          <w:bCs/>
        </w:rPr>
        <w:t>aucun</w:t>
      </w:r>
      <w:r w:rsidR="00F01687">
        <w:t xml:space="preserve"> accès. Modifier les droits </w:t>
      </w:r>
      <w:r w:rsidR="00AB1E08">
        <w:t>et les accès en conséquence.</w:t>
      </w:r>
    </w:p>
    <w:p w14:paraId="6C32EB6E" w14:textId="77777777" w:rsidR="00AB1E08" w:rsidRPr="006310E7" w:rsidRDefault="00AB1E08" w:rsidP="00AB1E08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6310E7">
        <w:rPr>
          <w:color w:val="00B050"/>
        </w:rPr>
        <w:tab/>
      </w:r>
    </w:p>
    <w:p w14:paraId="787ECD00" w14:textId="77777777" w:rsidR="00AB1E08" w:rsidRPr="006310E7" w:rsidRDefault="00AB1E08" w:rsidP="00AB1E08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6310E7">
        <w:rPr>
          <w:color w:val="00B050"/>
        </w:rPr>
        <w:tab/>
      </w:r>
    </w:p>
    <w:p w14:paraId="34B7C51D" w14:textId="77777777" w:rsidR="00AB1E08" w:rsidRPr="006310E7" w:rsidRDefault="00AB1E08" w:rsidP="00AB1E08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6310E7">
        <w:rPr>
          <w:color w:val="00B050"/>
        </w:rPr>
        <w:tab/>
      </w:r>
    </w:p>
    <w:p w14:paraId="0911BB83" w14:textId="77777777" w:rsidR="00AB1E08" w:rsidRPr="006310E7" w:rsidRDefault="00AB1E08" w:rsidP="00AB1E08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6310E7">
        <w:rPr>
          <w:color w:val="00B050"/>
        </w:rPr>
        <w:tab/>
      </w:r>
    </w:p>
    <w:p w14:paraId="08533921" w14:textId="77777777" w:rsidR="00AB1E08" w:rsidRPr="006310E7" w:rsidRDefault="00AB1E08" w:rsidP="00AB1E08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6310E7">
        <w:rPr>
          <w:color w:val="00B050"/>
        </w:rPr>
        <w:tab/>
      </w:r>
    </w:p>
    <w:p w14:paraId="7BC364BA" w14:textId="77777777" w:rsidR="00AB1E08" w:rsidRPr="006310E7" w:rsidRDefault="00AB1E08" w:rsidP="00AB1E08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6310E7">
        <w:rPr>
          <w:color w:val="00B050"/>
        </w:rPr>
        <w:tab/>
      </w:r>
    </w:p>
    <w:p w14:paraId="11FC2730" w14:textId="77777777" w:rsidR="00AB1E08" w:rsidRPr="006310E7" w:rsidRDefault="00AB1E08" w:rsidP="00AB1E08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6310E7">
        <w:rPr>
          <w:color w:val="00B050"/>
        </w:rPr>
        <w:tab/>
      </w:r>
    </w:p>
    <w:p w14:paraId="11781A68" w14:textId="77777777" w:rsidR="00AB1E08" w:rsidRPr="006310E7" w:rsidRDefault="00AB1E08" w:rsidP="00AB1E08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6310E7">
        <w:rPr>
          <w:color w:val="00B050"/>
        </w:rPr>
        <w:tab/>
      </w:r>
    </w:p>
    <w:p w14:paraId="4799C393" w14:textId="77777777" w:rsidR="00AB1E08" w:rsidRPr="006310E7" w:rsidRDefault="00AB1E08" w:rsidP="00AB1E08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6310E7">
        <w:rPr>
          <w:color w:val="00B050"/>
        </w:rPr>
        <w:tab/>
      </w:r>
    </w:p>
    <w:p w14:paraId="70F0B64A" w14:textId="77777777" w:rsidR="00AB1E08" w:rsidRPr="006310E7" w:rsidRDefault="00AB1E08" w:rsidP="00AB1E08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6310E7">
        <w:rPr>
          <w:color w:val="00B050"/>
        </w:rPr>
        <w:tab/>
      </w:r>
    </w:p>
    <w:p w14:paraId="5C2EA14D" w14:textId="63B50325" w:rsidR="00F01687" w:rsidRDefault="00C47414" w:rsidP="001659E1">
      <w:pPr>
        <w:pStyle w:val="Paragraphedeliste"/>
        <w:numPr>
          <w:ilvl w:val="0"/>
          <w:numId w:val="26"/>
        </w:numPr>
      </w:pPr>
      <w:r>
        <w:t xml:space="preserve">Le dossier </w:t>
      </w:r>
      <w:proofErr w:type="spellStart"/>
      <w:r w:rsidRPr="006310E7">
        <w:rPr>
          <w:b/>
          <w:bCs/>
        </w:rPr>
        <w:t>RemiseProgrammation</w:t>
      </w:r>
      <w:proofErr w:type="spellEnd"/>
      <w:r>
        <w:t xml:space="preserve"> p</w:t>
      </w:r>
      <w:r w:rsidR="004C7BA6">
        <w:t>ermet aux étudiants de remettre leur</w:t>
      </w:r>
      <w:r w:rsidR="00743AB7">
        <w:t>s</w:t>
      </w:r>
      <w:r w:rsidR="004C7BA6">
        <w:t xml:space="preserve"> travaux </w:t>
      </w:r>
      <w:r w:rsidR="00743AB7">
        <w:t xml:space="preserve">et à l’enseignant de pouvoir les récupérer pour en faire la correction. Les étudiants </w:t>
      </w:r>
      <w:r w:rsidR="00331A27">
        <w:t>peuvent supprimer leurs propres travaux, mais pas ceux des autres</w:t>
      </w:r>
      <w:r w:rsidR="00B76FAB">
        <w:t>. L’enseignant ne peut pas modifier les fichiers des étudiants, mais peut les lire et les exécuter.</w:t>
      </w:r>
      <w:r w:rsidR="001E0F3A">
        <w:t xml:space="preserve"> Modifier les droits et les accès en conséquence.</w:t>
      </w:r>
      <w:r w:rsidR="00C46D8C">
        <w:t xml:space="preserve"> </w:t>
      </w:r>
      <w:r w:rsidR="004763B2">
        <w:t xml:space="preserve">Piste de solution : le </w:t>
      </w:r>
      <w:proofErr w:type="spellStart"/>
      <w:r w:rsidR="004763B2">
        <w:t>sticky</w:t>
      </w:r>
      <w:proofErr w:type="spellEnd"/>
      <w:r w:rsidR="004763B2">
        <w:t xml:space="preserve"> bit !</w:t>
      </w:r>
    </w:p>
    <w:p w14:paraId="06B0B199" w14:textId="77777777" w:rsidR="008C2D3F" w:rsidRPr="005520D8" w:rsidRDefault="008C2D3F" w:rsidP="008C2D3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5520D8">
        <w:rPr>
          <w:color w:val="00B050"/>
        </w:rPr>
        <w:tab/>
      </w:r>
    </w:p>
    <w:p w14:paraId="4399EE0F" w14:textId="77777777" w:rsidR="008C2D3F" w:rsidRPr="005520D8" w:rsidRDefault="008C2D3F" w:rsidP="008C2D3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5520D8">
        <w:rPr>
          <w:color w:val="00B050"/>
        </w:rPr>
        <w:tab/>
      </w:r>
    </w:p>
    <w:p w14:paraId="034E8720" w14:textId="77777777" w:rsidR="008C2D3F" w:rsidRPr="005520D8" w:rsidRDefault="008C2D3F" w:rsidP="008C2D3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5520D8">
        <w:rPr>
          <w:color w:val="00B050"/>
        </w:rPr>
        <w:tab/>
      </w:r>
    </w:p>
    <w:p w14:paraId="76A289A6" w14:textId="77777777" w:rsidR="008C2D3F" w:rsidRPr="005520D8" w:rsidRDefault="008C2D3F" w:rsidP="008C2D3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5520D8">
        <w:rPr>
          <w:color w:val="00B050"/>
        </w:rPr>
        <w:tab/>
      </w:r>
    </w:p>
    <w:p w14:paraId="548799E5" w14:textId="77777777" w:rsidR="008C2D3F" w:rsidRPr="005520D8" w:rsidRDefault="008C2D3F" w:rsidP="008C2D3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5520D8">
        <w:rPr>
          <w:color w:val="00B050"/>
        </w:rPr>
        <w:tab/>
      </w:r>
    </w:p>
    <w:p w14:paraId="7127C905" w14:textId="77777777" w:rsidR="008C2D3F" w:rsidRPr="005520D8" w:rsidRDefault="008C2D3F" w:rsidP="008C2D3F">
      <w:pPr>
        <w:tabs>
          <w:tab w:val="right" w:leader="underscore" w:pos="9214"/>
        </w:tabs>
        <w:spacing w:after="360"/>
        <w:ind w:left="360"/>
        <w:rPr>
          <w:color w:val="00B050"/>
        </w:rPr>
      </w:pPr>
      <w:r w:rsidRPr="005520D8">
        <w:rPr>
          <w:color w:val="00B050"/>
        </w:rPr>
        <w:tab/>
      </w:r>
    </w:p>
    <w:p w14:paraId="6155D2B1" w14:textId="77777777" w:rsidR="006310E7" w:rsidRDefault="006310E7">
      <w:pPr>
        <w:spacing w:after="0"/>
        <w:rPr>
          <w:b/>
          <w:bCs/>
          <w:small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717A1C68" w14:textId="27B83855" w:rsidR="00067ADE" w:rsidRDefault="006340A3" w:rsidP="00CF7E82">
      <w:pPr>
        <w:pStyle w:val="Titre1"/>
      </w:pPr>
      <w:r>
        <w:lastRenderedPageBreak/>
        <w:t>Rédaction correcte de scripts</w:t>
      </w:r>
      <w:r w:rsidR="00CF7E82">
        <w:tab/>
      </w:r>
      <w:r>
        <w:t>30</w:t>
      </w:r>
      <w:r w:rsidR="00852AC5">
        <w:t xml:space="preserve"> %</w:t>
      </w:r>
    </w:p>
    <w:p w14:paraId="779D85F9" w14:textId="77777777" w:rsidR="00E35CB6" w:rsidRDefault="00E35CB6" w:rsidP="00E35CB6">
      <w:r>
        <w:t>Écrire un script qui ajoute les messages suivants dans un fichier messages.txt. Si le fichier existe, il ajoute les messages à la fin, sinon il crée le fichier.</w:t>
      </w:r>
    </w:p>
    <w:p w14:paraId="3C088501" w14:textId="77777777" w:rsidR="00B620B7" w:rsidRDefault="00B620B7" w:rsidP="00B620B7">
      <w:pPr>
        <w:pStyle w:val="PrformatHTML"/>
        <w:numPr>
          <w:ilvl w:val="0"/>
          <w:numId w:val="23"/>
        </w:numPr>
        <w:spacing w:after="60"/>
        <w:rPr>
          <w:color w:val="111111"/>
          <w:sz w:val="21"/>
          <w:szCs w:val="21"/>
        </w:rPr>
      </w:pPr>
      <w:r>
        <w:rPr>
          <w:rStyle w:val="hljs-string"/>
          <w:color w:val="111111"/>
        </w:rPr>
        <w:t xml:space="preserve">Bonjour, ceci est un script </w:t>
      </w:r>
      <w:proofErr w:type="spellStart"/>
      <w:r>
        <w:rPr>
          <w:rStyle w:val="hljs-string"/>
          <w:color w:val="111111"/>
        </w:rPr>
        <w:t>bash</w:t>
      </w:r>
      <w:proofErr w:type="spellEnd"/>
      <w:r>
        <w:rPr>
          <w:rStyle w:val="hljs-string"/>
          <w:color w:val="111111"/>
        </w:rPr>
        <w:t xml:space="preserve"> amusant.</w:t>
      </w:r>
    </w:p>
    <w:p w14:paraId="21816ABE" w14:textId="77777777" w:rsidR="00B620B7" w:rsidRDefault="00B620B7" w:rsidP="00B620B7">
      <w:pPr>
        <w:pStyle w:val="PrformatHTML"/>
        <w:numPr>
          <w:ilvl w:val="0"/>
          <w:numId w:val="23"/>
        </w:numPr>
        <w:spacing w:after="60"/>
        <w:rPr>
          <w:color w:val="111111"/>
          <w:sz w:val="21"/>
          <w:szCs w:val="21"/>
        </w:rPr>
      </w:pPr>
      <w:r>
        <w:rPr>
          <w:rStyle w:val="hljs-string"/>
          <w:color w:val="111111"/>
        </w:rPr>
        <w:t>Vous êtes un utilisateur formidable.</w:t>
      </w:r>
    </w:p>
    <w:p w14:paraId="2E7DFD3A" w14:textId="77777777" w:rsidR="00B620B7" w:rsidRDefault="00B620B7" w:rsidP="00B620B7">
      <w:pPr>
        <w:pStyle w:val="PrformatHTML"/>
        <w:numPr>
          <w:ilvl w:val="0"/>
          <w:numId w:val="23"/>
        </w:numPr>
        <w:spacing w:after="60"/>
        <w:rPr>
          <w:color w:val="111111"/>
          <w:sz w:val="21"/>
          <w:szCs w:val="21"/>
        </w:rPr>
      </w:pPr>
      <w:r>
        <w:rPr>
          <w:rStyle w:val="hljs-string"/>
          <w:color w:val="111111"/>
        </w:rPr>
        <w:t xml:space="preserve">Avez-vous essayé la commande </w:t>
      </w:r>
      <w:proofErr w:type="spellStart"/>
      <w:r>
        <w:rPr>
          <w:rStyle w:val="hljs-string"/>
          <w:color w:val="111111"/>
        </w:rPr>
        <w:t>grep</w:t>
      </w:r>
      <w:proofErr w:type="spellEnd"/>
      <w:r>
        <w:rPr>
          <w:rStyle w:val="hljs-string"/>
          <w:color w:val="111111"/>
        </w:rPr>
        <w:t xml:space="preserve"> ?</w:t>
      </w:r>
    </w:p>
    <w:p w14:paraId="5A4A8851" w14:textId="5AA0E815" w:rsidR="00E35CB6" w:rsidRDefault="00B620B7" w:rsidP="00A650AB">
      <w:pPr>
        <w:spacing w:before="240"/>
      </w:pPr>
      <w:r>
        <w:t xml:space="preserve">Par la suite, le script mélange les lignes du fichier message.txt en utilisant la commande </w:t>
      </w:r>
      <w:r w:rsidRPr="00CC6733">
        <w:rPr>
          <w:rStyle w:val="Code"/>
        </w:rPr>
        <w:t>shuf</w:t>
      </w:r>
      <w:r w:rsidR="00E87869">
        <w:t xml:space="preserve"> et à l’aide de la commande </w:t>
      </w:r>
      <w:r w:rsidR="00E87869" w:rsidRPr="00404B9C">
        <w:rPr>
          <w:rStyle w:val="Code"/>
        </w:rPr>
        <w:t>head</w:t>
      </w:r>
      <w:r w:rsidR="00E87869">
        <w:t xml:space="preserve">, affiche </w:t>
      </w:r>
      <w:r w:rsidR="00273FEA">
        <w:t xml:space="preserve">toujours </w:t>
      </w:r>
      <w:r w:rsidR="00E87869">
        <w:t>la première ligne.</w:t>
      </w:r>
    </w:p>
    <w:sectPr w:rsidR="00E35CB6" w:rsidSect="00CF194B">
      <w:headerReference w:type="default" r:id="rId8"/>
      <w:footerReference w:type="default" r:id="rId9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EC1D5" w14:textId="77777777" w:rsidR="00FD6266" w:rsidRDefault="00FD6266" w:rsidP="00596760">
      <w:pPr>
        <w:spacing w:after="0"/>
      </w:pPr>
      <w:r>
        <w:separator/>
      </w:r>
    </w:p>
  </w:endnote>
  <w:endnote w:type="continuationSeparator" w:id="0">
    <w:p w14:paraId="24C82159" w14:textId="77777777" w:rsidR="00FD6266" w:rsidRDefault="00FD6266" w:rsidP="005967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4A48C" w14:textId="24AA2298" w:rsidR="00323F63" w:rsidRPr="00B543CE" w:rsidRDefault="00F81E54" w:rsidP="00F81E54">
    <w:pPr>
      <w:pStyle w:val="Pieddepage"/>
      <w:pBdr>
        <w:top w:val="single" w:sz="4" w:space="1" w:color="auto"/>
      </w:pBdr>
      <w:tabs>
        <w:tab w:val="clear" w:pos="4320"/>
        <w:tab w:val="clear" w:pos="8640"/>
        <w:tab w:val="right" w:pos="9900"/>
      </w:tabs>
      <w:ind w:left="-540" w:right="-540"/>
    </w:pPr>
    <w:r>
      <w:t>Karine Moreau</w:t>
    </w:r>
    <w:r w:rsidR="00B543CE">
      <w:tab/>
      <w:t xml:space="preserve">Page </w:t>
    </w:r>
    <w:r w:rsidR="00B543CE">
      <w:rPr>
        <w:rStyle w:val="Numrodepage"/>
      </w:rPr>
      <w:fldChar w:fldCharType="begin"/>
    </w:r>
    <w:r w:rsidR="00B543CE">
      <w:rPr>
        <w:rStyle w:val="Numrodepage"/>
      </w:rPr>
      <w:instrText xml:space="preserve"> PAGE </w:instrText>
    </w:r>
    <w:r w:rsidR="00B543CE">
      <w:rPr>
        <w:rStyle w:val="Numrodepage"/>
      </w:rPr>
      <w:fldChar w:fldCharType="separate"/>
    </w:r>
    <w:r w:rsidR="0038132A">
      <w:rPr>
        <w:rStyle w:val="Numrodepage"/>
        <w:noProof/>
      </w:rPr>
      <w:t>2</w:t>
    </w:r>
    <w:r w:rsidR="00B543CE">
      <w:rPr>
        <w:rStyle w:val="Numrodepage"/>
      </w:rPr>
      <w:fldChar w:fldCharType="end"/>
    </w:r>
    <w:r w:rsidR="00B543CE">
      <w:rPr>
        <w:rStyle w:val="Numrodepage"/>
      </w:rPr>
      <w:t xml:space="preserve"> sur </w:t>
    </w:r>
    <w:r w:rsidR="00B543CE">
      <w:rPr>
        <w:rStyle w:val="Numrodepage"/>
      </w:rPr>
      <w:fldChar w:fldCharType="begin"/>
    </w:r>
    <w:r w:rsidR="00B543CE">
      <w:rPr>
        <w:rStyle w:val="Numrodepage"/>
      </w:rPr>
      <w:instrText xml:space="preserve"> NUMPAGES </w:instrText>
    </w:r>
    <w:r w:rsidR="00B543CE">
      <w:rPr>
        <w:rStyle w:val="Numrodepage"/>
      </w:rPr>
      <w:fldChar w:fldCharType="separate"/>
    </w:r>
    <w:r w:rsidR="0038132A">
      <w:rPr>
        <w:rStyle w:val="Numrodepage"/>
        <w:noProof/>
      </w:rPr>
      <w:t>2</w:t>
    </w:r>
    <w:r w:rsidR="00B543CE"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DA018" w14:textId="77777777" w:rsidR="00FD6266" w:rsidRDefault="00FD6266" w:rsidP="00596760">
      <w:pPr>
        <w:spacing w:after="0"/>
      </w:pPr>
      <w:r>
        <w:separator/>
      </w:r>
    </w:p>
  </w:footnote>
  <w:footnote w:type="continuationSeparator" w:id="0">
    <w:p w14:paraId="18017E80" w14:textId="77777777" w:rsidR="00FD6266" w:rsidRDefault="00FD6266" w:rsidP="005967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338AF" w14:textId="17FE6BB9" w:rsidR="00323F63" w:rsidRPr="00034BD0" w:rsidRDefault="00732FE9" w:rsidP="009A337A">
    <w:pPr>
      <w:pStyle w:val="En-tte"/>
      <w:pBdr>
        <w:bottom w:val="single" w:sz="4" w:space="1" w:color="auto"/>
      </w:pBdr>
      <w:tabs>
        <w:tab w:val="clear" w:pos="4320"/>
        <w:tab w:val="clear" w:pos="8640"/>
        <w:tab w:val="right" w:pos="9781"/>
      </w:tabs>
      <w:ind w:left="-567" w:right="-432"/>
    </w:pPr>
    <w:r>
      <w:rPr>
        <w:bCs/>
        <w:iCs/>
        <w:lang w:val="fr-FR"/>
      </w:rPr>
      <w:t>420-1C5-JR</w:t>
    </w:r>
    <w:r>
      <w:rPr>
        <w:bCs/>
        <w:iCs/>
        <w:lang w:val="fr-FR"/>
      </w:rPr>
      <w:tab/>
      <w:t>Ordinateurs et systèmes d’exploitation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3F86"/>
    <w:multiLevelType w:val="hybridMultilevel"/>
    <w:tmpl w:val="9E48B4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A0859"/>
    <w:multiLevelType w:val="hybridMultilevel"/>
    <w:tmpl w:val="02EC64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538AA"/>
    <w:multiLevelType w:val="multilevel"/>
    <w:tmpl w:val="1BFC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01B0B"/>
    <w:multiLevelType w:val="multilevel"/>
    <w:tmpl w:val="3D72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06044"/>
    <w:multiLevelType w:val="hybridMultilevel"/>
    <w:tmpl w:val="EE84E228"/>
    <w:lvl w:ilvl="0" w:tplc="FFFFFFFF">
      <w:start w:val="1"/>
      <w:numFmt w:val="decimal"/>
      <w:lvlText w:val="%1."/>
      <w:lvlJc w:val="left"/>
      <w:pPr>
        <w:ind w:left="786" w:hanging="360"/>
      </w:p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0661418"/>
    <w:multiLevelType w:val="hybridMultilevel"/>
    <w:tmpl w:val="4684C4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37318"/>
    <w:multiLevelType w:val="hybridMultilevel"/>
    <w:tmpl w:val="445CED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6576C"/>
    <w:multiLevelType w:val="multilevel"/>
    <w:tmpl w:val="4872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65498F"/>
    <w:multiLevelType w:val="multilevel"/>
    <w:tmpl w:val="65C8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C9180E"/>
    <w:multiLevelType w:val="multilevel"/>
    <w:tmpl w:val="FDFA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EE22D3"/>
    <w:multiLevelType w:val="multilevel"/>
    <w:tmpl w:val="4524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CE5AE5"/>
    <w:multiLevelType w:val="hybridMultilevel"/>
    <w:tmpl w:val="96BE88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2138D"/>
    <w:multiLevelType w:val="multilevel"/>
    <w:tmpl w:val="7772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7377FB"/>
    <w:multiLevelType w:val="multilevel"/>
    <w:tmpl w:val="6CC8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C237F6"/>
    <w:multiLevelType w:val="hybridMultilevel"/>
    <w:tmpl w:val="C31C99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9649B3"/>
    <w:multiLevelType w:val="multilevel"/>
    <w:tmpl w:val="3DB0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BB2C06"/>
    <w:multiLevelType w:val="hybridMultilevel"/>
    <w:tmpl w:val="1CF2F062"/>
    <w:lvl w:ilvl="0" w:tplc="79A66A8A">
      <w:start w:val="1"/>
      <w:numFmt w:val="decimal"/>
      <w:pStyle w:val="Question"/>
      <w:lvlText w:val="%1."/>
      <w:lvlJc w:val="left"/>
      <w:pPr>
        <w:ind w:left="495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A762F53"/>
    <w:multiLevelType w:val="hybridMultilevel"/>
    <w:tmpl w:val="7D583314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5A9C6631"/>
    <w:multiLevelType w:val="multilevel"/>
    <w:tmpl w:val="46CC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7F527D"/>
    <w:multiLevelType w:val="multilevel"/>
    <w:tmpl w:val="B8A4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1C4800"/>
    <w:multiLevelType w:val="multilevel"/>
    <w:tmpl w:val="CE3E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9664A5"/>
    <w:multiLevelType w:val="multilevel"/>
    <w:tmpl w:val="CDAC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620A02"/>
    <w:multiLevelType w:val="hybridMultilevel"/>
    <w:tmpl w:val="B1ACA0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681FF4"/>
    <w:multiLevelType w:val="hybridMultilevel"/>
    <w:tmpl w:val="0450C43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A74AC"/>
    <w:multiLevelType w:val="hybridMultilevel"/>
    <w:tmpl w:val="9E48B4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C76C4C"/>
    <w:multiLevelType w:val="hybridMultilevel"/>
    <w:tmpl w:val="9E48B41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867186">
    <w:abstractNumId w:val="23"/>
  </w:num>
  <w:num w:numId="2" w16cid:durableId="1111435479">
    <w:abstractNumId w:val="25"/>
  </w:num>
  <w:num w:numId="3" w16cid:durableId="1717505974">
    <w:abstractNumId w:val="17"/>
  </w:num>
  <w:num w:numId="4" w16cid:durableId="323435215">
    <w:abstractNumId w:val="16"/>
  </w:num>
  <w:num w:numId="5" w16cid:durableId="615913811">
    <w:abstractNumId w:val="22"/>
  </w:num>
  <w:num w:numId="6" w16cid:durableId="1804619324">
    <w:abstractNumId w:val="6"/>
  </w:num>
  <w:num w:numId="7" w16cid:durableId="1181773001">
    <w:abstractNumId w:val="5"/>
  </w:num>
  <w:num w:numId="8" w16cid:durableId="382484746">
    <w:abstractNumId w:val="7"/>
  </w:num>
  <w:num w:numId="9" w16cid:durableId="1713924574">
    <w:abstractNumId w:val="15"/>
  </w:num>
  <w:num w:numId="10" w16cid:durableId="372002231">
    <w:abstractNumId w:val="8"/>
  </w:num>
  <w:num w:numId="11" w16cid:durableId="1687289990">
    <w:abstractNumId w:val="10"/>
  </w:num>
  <w:num w:numId="12" w16cid:durableId="1265960465">
    <w:abstractNumId w:val="12"/>
  </w:num>
  <w:num w:numId="13" w16cid:durableId="2022269896">
    <w:abstractNumId w:val="18"/>
  </w:num>
  <w:num w:numId="14" w16cid:durableId="130363974">
    <w:abstractNumId w:val="9"/>
  </w:num>
  <w:num w:numId="15" w16cid:durableId="1503929816">
    <w:abstractNumId w:val="20"/>
  </w:num>
  <w:num w:numId="16" w16cid:durableId="2032762616">
    <w:abstractNumId w:val="2"/>
  </w:num>
  <w:num w:numId="17" w16cid:durableId="628244009">
    <w:abstractNumId w:val="13"/>
  </w:num>
  <w:num w:numId="18" w16cid:durableId="142935163">
    <w:abstractNumId w:val="21"/>
  </w:num>
  <w:num w:numId="19" w16cid:durableId="803817123">
    <w:abstractNumId w:val="3"/>
  </w:num>
  <w:num w:numId="20" w16cid:durableId="1431269999">
    <w:abstractNumId w:val="4"/>
  </w:num>
  <w:num w:numId="21" w16cid:durableId="2140143873">
    <w:abstractNumId w:val="19"/>
  </w:num>
  <w:num w:numId="22" w16cid:durableId="354236548">
    <w:abstractNumId w:val="14"/>
  </w:num>
  <w:num w:numId="23" w16cid:durableId="1427655034">
    <w:abstractNumId w:val="1"/>
  </w:num>
  <w:num w:numId="24" w16cid:durableId="1150900081">
    <w:abstractNumId w:val="11"/>
  </w:num>
  <w:num w:numId="25" w16cid:durableId="1058288777">
    <w:abstractNumId w:val="0"/>
  </w:num>
  <w:num w:numId="26" w16cid:durableId="787578779">
    <w:abstractNumId w:val="2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3CE"/>
    <w:rsid w:val="00000FAE"/>
    <w:rsid w:val="00011357"/>
    <w:rsid w:val="000153CE"/>
    <w:rsid w:val="00022B84"/>
    <w:rsid w:val="000230F1"/>
    <w:rsid w:val="000300A4"/>
    <w:rsid w:val="00031BC5"/>
    <w:rsid w:val="00033693"/>
    <w:rsid w:val="00034469"/>
    <w:rsid w:val="00034BD0"/>
    <w:rsid w:val="00045ADF"/>
    <w:rsid w:val="00053F26"/>
    <w:rsid w:val="000568CF"/>
    <w:rsid w:val="00065326"/>
    <w:rsid w:val="00066041"/>
    <w:rsid w:val="00067103"/>
    <w:rsid w:val="00067ADE"/>
    <w:rsid w:val="000702BB"/>
    <w:rsid w:val="00070C64"/>
    <w:rsid w:val="000756DF"/>
    <w:rsid w:val="00090858"/>
    <w:rsid w:val="000974D4"/>
    <w:rsid w:val="000B0C83"/>
    <w:rsid w:val="000B145C"/>
    <w:rsid w:val="000C0408"/>
    <w:rsid w:val="000C1869"/>
    <w:rsid w:val="000C403A"/>
    <w:rsid w:val="000C6130"/>
    <w:rsid w:val="000D058E"/>
    <w:rsid w:val="000D07E6"/>
    <w:rsid w:val="000D0894"/>
    <w:rsid w:val="000D2A3F"/>
    <w:rsid w:val="000E0AD9"/>
    <w:rsid w:val="000E3AF3"/>
    <w:rsid w:val="000E45BD"/>
    <w:rsid w:val="000E546F"/>
    <w:rsid w:val="000E7C40"/>
    <w:rsid w:val="000F05B2"/>
    <w:rsid w:val="000F07EC"/>
    <w:rsid w:val="000F2DD3"/>
    <w:rsid w:val="000F4AE8"/>
    <w:rsid w:val="000F5812"/>
    <w:rsid w:val="00106029"/>
    <w:rsid w:val="001063F3"/>
    <w:rsid w:val="0011055D"/>
    <w:rsid w:val="001118A0"/>
    <w:rsid w:val="00113A6F"/>
    <w:rsid w:val="00115801"/>
    <w:rsid w:val="00116E7C"/>
    <w:rsid w:val="00117648"/>
    <w:rsid w:val="001213BB"/>
    <w:rsid w:val="00123C47"/>
    <w:rsid w:val="00127CBE"/>
    <w:rsid w:val="00131195"/>
    <w:rsid w:val="001321AF"/>
    <w:rsid w:val="001421B8"/>
    <w:rsid w:val="00145571"/>
    <w:rsid w:val="001479AC"/>
    <w:rsid w:val="00147AA5"/>
    <w:rsid w:val="00152235"/>
    <w:rsid w:val="00157A0A"/>
    <w:rsid w:val="001613BB"/>
    <w:rsid w:val="0016198E"/>
    <w:rsid w:val="00162912"/>
    <w:rsid w:val="0016321D"/>
    <w:rsid w:val="001638A3"/>
    <w:rsid w:val="001659E1"/>
    <w:rsid w:val="001663A0"/>
    <w:rsid w:val="00166AA6"/>
    <w:rsid w:val="00167A40"/>
    <w:rsid w:val="0017452A"/>
    <w:rsid w:val="00177D1D"/>
    <w:rsid w:val="001819CB"/>
    <w:rsid w:val="001855E5"/>
    <w:rsid w:val="00186E06"/>
    <w:rsid w:val="001943F7"/>
    <w:rsid w:val="00196DA4"/>
    <w:rsid w:val="001A2A8D"/>
    <w:rsid w:val="001A2EBF"/>
    <w:rsid w:val="001A60C2"/>
    <w:rsid w:val="001A7F33"/>
    <w:rsid w:val="001D0FC2"/>
    <w:rsid w:val="001D6A88"/>
    <w:rsid w:val="001E0F3A"/>
    <w:rsid w:val="001F11BA"/>
    <w:rsid w:val="001F11BB"/>
    <w:rsid w:val="001F5807"/>
    <w:rsid w:val="00202083"/>
    <w:rsid w:val="00234757"/>
    <w:rsid w:val="0023589D"/>
    <w:rsid w:val="00241C25"/>
    <w:rsid w:val="002670BF"/>
    <w:rsid w:val="00273FEA"/>
    <w:rsid w:val="00275986"/>
    <w:rsid w:val="00281FE8"/>
    <w:rsid w:val="002824C7"/>
    <w:rsid w:val="00282A74"/>
    <w:rsid w:val="00297AD9"/>
    <w:rsid w:val="00297E04"/>
    <w:rsid w:val="002A549F"/>
    <w:rsid w:val="002A55E2"/>
    <w:rsid w:val="002A5D4B"/>
    <w:rsid w:val="002B02DD"/>
    <w:rsid w:val="002B1746"/>
    <w:rsid w:val="002B34A5"/>
    <w:rsid w:val="002B37DC"/>
    <w:rsid w:val="002C1361"/>
    <w:rsid w:val="002C3A05"/>
    <w:rsid w:val="002D02E8"/>
    <w:rsid w:val="002D1589"/>
    <w:rsid w:val="002D54BF"/>
    <w:rsid w:val="002E1069"/>
    <w:rsid w:val="002E2C95"/>
    <w:rsid w:val="002E2E4E"/>
    <w:rsid w:val="002E7FD9"/>
    <w:rsid w:val="00301769"/>
    <w:rsid w:val="003112FB"/>
    <w:rsid w:val="00317786"/>
    <w:rsid w:val="00320C86"/>
    <w:rsid w:val="0032198B"/>
    <w:rsid w:val="0032305C"/>
    <w:rsid w:val="00323F63"/>
    <w:rsid w:val="003276F2"/>
    <w:rsid w:val="003308CE"/>
    <w:rsid w:val="00331A27"/>
    <w:rsid w:val="003345C2"/>
    <w:rsid w:val="0034007E"/>
    <w:rsid w:val="0034186C"/>
    <w:rsid w:val="00343E63"/>
    <w:rsid w:val="00353C5F"/>
    <w:rsid w:val="00363F39"/>
    <w:rsid w:val="00366FE3"/>
    <w:rsid w:val="003715A3"/>
    <w:rsid w:val="00373126"/>
    <w:rsid w:val="0037389B"/>
    <w:rsid w:val="003801AC"/>
    <w:rsid w:val="0038132A"/>
    <w:rsid w:val="00382C38"/>
    <w:rsid w:val="003870F3"/>
    <w:rsid w:val="003877C1"/>
    <w:rsid w:val="00390CB4"/>
    <w:rsid w:val="0039408A"/>
    <w:rsid w:val="003947B8"/>
    <w:rsid w:val="003A156B"/>
    <w:rsid w:val="003A1F70"/>
    <w:rsid w:val="003A5DAA"/>
    <w:rsid w:val="003B7716"/>
    <w:rsid w:val="003C3EAA"/>
    <w:rsid w:val="003C7CC3"/>
    <w:rsid w:val="003D260D"/>
    <w:rsid w:val="003D78D0"/>
    <w:rsid w:val="003D7A3F"/>
    <w:rsid w:val="003E2140"/>
    <w:rsid w:val="003E3315"/>
    <w:rsid w:val="003E62FE"/>
    <w:rsid w:val="003E6A99"/>
    <w:rsid w:val="003E7645"/>
    <w:rsid w:val="003F01E9"/>
    <w:rsid w:val="003F445C"/>
    <w:rsid w:val="00402738"/>
    <w:rsid w:val="00404B9C"/>
    <w:rsid w:val="00411BDB"/>
    <w:rsid w:val="0041519B"/>
    <w:rsid w:val="004164F6"/>
    <w:rsid w:val="00416ADE"/>
    <w:rsid w:val="004172E6"/>
    <w:rsid w:val="00422A5E"/>
    <w:rsid w:val="00426636"/>
    <w:rsid w:val="00431150"/>
    <w:rsid w:val="004323BC"/>
    <w:rsid w:val="0044220D"/>
    <w:rsid w:val="0044265F"/>
    <w:rsid w:val="00450C98"/>
    <w:rsid w:val="00454304"/>
    <w:rsid w:val="004673E0"/>
    <w:rsid w:val="004677E9"/>
    <w:rsid w:val="004703E5"/>
    <w:rsid w:val="004708B1"/>
    <w:rsid w:val="00471AC9"/>
    <w:rsid w:val="004730B1"/>
    <w:rsid w:val="004763B2"/>
    <w:rsid w:val="00487CD3"/>
    <w:rsid w:val="00495918"/>
    <w:rsid w:val="004A4695"/>
    <w:rsid w:val="004A5B54"/>
    <w:rsid w:val="004A6F3A"/>
    <w:rsid w:val="004B13B6"/>
    <w:rsid w:val="004C277A"/>
    <w:rsid w:val="004C3CCA"/>
    <w:rsid w:val="004C5F21"/>
    <w:rsid w:val="004C7BA6"/>
    <w:rsid w:val="004D22FC"/>
    <w:rsid w:val="004D53A9"/>
    <w:rsid w:val="004D5810"/>
    <w:rsid w:val="004D73D2"/>
    <w:rsid w:val="004E0EB5"/>
    <w:rsid w:val="004E6516"/>
    <w:rsid w:val="004F06C3"/>
    <w:rsid w:val="004F2A4F"/>
    <w:rsid w:val="004F2C15"/>
    <w:rsid w:val="00501AC3"/>
    <w:rsid w:val="00501B39"/>
    <w:rsid w:val="00502612"/>
    <w:rsid w:val="00505318"/>
    <w:rsid w:val="00507D60"/>
    <w:rsid w:val="005154D4"/>
    <w:rsid w:val="005161F9"/>
    <w:rsid w:val="0052110B"/>
    <w:rsid w:val="00521FED"/>
    <w:rsid w:val="005274A5"/>
    <w:rsid w:val="005323E4"/>
    <w:rsid w:val="00535A1F"/>
    <w:rsid w:val="00536DC9"/>
    <w:rsid w:val="00536EBA"/>
    <w:rsid w:val="00537E5C"/>
    <w:rsid w:val="00537F7B"/>
    <w:rsid w:val="00542CAA"/>
    <w:rsid w:val="00543F70"/>
    <w:rsid w:val="0054425E"/>
    <w:rsid w:val="00544CC8"/>
    <w:rsid w:val="00547FA3"/>
    <w:rsid w:val="0055140F"/>
    <w:rsid w:val="005520D8"/>
    <w:rsid w:val="00557643"/>
    <w:rsid w:val="00563519"/>
    <w:rsid w:val="005665A1"/>
    <w:rsid w:val="00571AF0"/>
    <w:rsid w:val="0057522F"/>
    <w:rsid w:val="00576F6D"/>
    <w:rsid w:val="00580920"/>
    <w:rsid w:val="00581709"/>
    <w:rsid w:val="00583765"/>
    <w:rsid w:val="00583E2D"/>
    <w:rsid w:val="00590F6D"/>
    <w:rsid w:val="00591241"/>
    <w:rsid w:val="00593FBA"/>
    <w:rsid w:val="00596760"/>
    <w:rsid w:val="005A2D23"/>
    <w:rsid w:val="005A3981"/>
    <w:rsid w:val="005A6769"/>
    <w:rsid w:val="005B5D02"/>
    <w:rsid w:val="005B7CA9"/>
    <w:rsid w:val="005C0D31"/>
    <w:rsid w:val="005C5129"/>
    <w:rsid w:val="005C6781"/>
    <w:rsid w:val="005D42A4"/>
    <w:rsid w:val="005E1E51"/>
    <w:rsid w:val="005E2416"/>
    <w:rsid w:val="005E7776"/>
    <w:rsid w:val="005F04E4"/>
    <w:rsid w:val="005F293F"/>
    <w:rsid w:val="005F2E0F"/>
    <w:rsid w:val="005F6AF5"/>
    <w:rsid w:val="00604473"/>
    <w:rsid w:val="00605D9B"/>
    <w:rsid w:val="00605E1F"/>
    <w:rsid w:val="00611700"/>
    <w:rsid w:val="0061706C"/>
    <w:rsid w:val="00626CC8"/>
    <w:rsid w:val="006310E7"/>
    <w:rsid w:val="0063314D"/>
    <w:rsid w:val="006340A3"/>
    <w:rsid w:val="0064070C"/>
    <w:rsid w:val="006471C9"/>
    <w:rsid w:val="00660CA0"/>
    <w:rsid w:val="0066108B"/>
    <w:rsid w:val="0066196A"/>
    <w:rsid w:val="006663D5"/>
    <w:rsid w:val="00667246"/>
    <w:rsid w:val="00667F2C"/>
    <w:rsid w:val="0068210E"/>
    <w:rsid w:val="0069237E"/>
    <w:rsid w:val="00693913"/>
    <w:rsid w:val="006A361C"/>
    <w:rsid w:val="006B0722"/>
    <w:rsid w:val="006B2731"/>
    <w:rsid w:val="006B2BE1"/>
    <w:rsid w:val="006B48D0"/>
    <w:rsid w:val="006B48DB"/>
    <w:rsid w:val="006B758B"/>
    <w:rsid w:val="006C488C"/>
    <w:rsid w:val="006C57E9"/>
    <w:rsid w:val="006C727F"/>
    <w:rsid w:val="006C7D67"/>
    <w:rsid w:val="006D0E71"/>
    <w:rsid w:val="006D1B5B"/>
    <w:rsid w:val="006D66FC"/>
    <w:rsid w:val="006E2B70"/>
    <w:rsid w:val="006E3FCB"/>
    <w:rsid w:val="006E49BC"/>
    <w:rsid w:val="006E6A69"/>
    <w:rsid w:val="006F067D"/>
    <w:rsid w:val="006F6DAC"/>
    <w:rsid w:val="00700390"/>
    <w:rsid w:val="00701F11"/>
    <w:rsid w:val="007029A2"/>
    <w:rsid w:val="00703C41"/>
    <w:rsid w:val="0071111A"/>
    <w:rsid w:val="00711154"/>
    <w:rsid w:val="00712B3A"/>
    <w:rsid w:val="00717DBD"/>
    <w:rsid w:val="00723C16"/>
    <w:rsid w:val="0072638A"/>
    <w:rsid w:val="00732FE9"/>
    <w:rsid w:val="00734EBE"/>
    <w:rsid w:val="00740700"/>
    <w:rsid w:val="00743AB7"/>
    <w:rsid w:val="00745802"/>
    <w:rsid w:val="007520E3"/>
    <w:rsid w:val="007625DB"/>
    <w:rsid w:val="00764AE7"/>
    <w:rsid w:val="00765434"/>
    <w:rsid w:val="00771927"/>
    <w:rsid w:val="00771D6D"/>
    <w:rsid w:val="00772735"/>
    <w:rsid w:val="00776E6C"/>
    <w:rsid w:val="00780542"/>
    <w:rsid w:val="00780810"/>
    <w:rsid w:val="00783863"/>
    <w:rsid w:val="00785652"/>
    <w:rsid w:val="00787355"/>
    <w:rsid w:val="00787A50"/>
    <w:rsid w:val="007920F2"/>
    <w:rsid w:val="00792473"/>
    <w:rsid w:val="0079496E"/>
    <w:rsid w:val="0079719A"/>
    <w:rsid w:val="00797261"/>
    <w:rsid w:val="00797BEB"/>
    <w:rsid w:val="007A06A5"/>
    <w:rsid w:val="007A30E5"/>
    <w:rsid w:val="007A511E"/>
    <w:rsid w:val="007A60F5"/>
    <w:rsid w:val="007A79D3"/>
    <w:rsid w:val="007B1C29"/>
    <w:rsid w:val="007B4CF3"/>
    <w:rsid w:val="007B58E7"/>
    <w:rsid w:val="007C1501"/>
    <w:rsid w:val="007C3FB8"/>
    <w:rsid w:val="007D1F94"/>
    <w:rsid w:val="007D209A"/>
    <w:rsid w:val="007D5DB3"/>
    <w:rsid w:val="007D5F05"/>
    <w:rsid w:val="007D6FED"/>
    <w:rsid w:val="007D77CF"/>
    <w:rsid w:val="007E6864"/>
    <w:rsid w:val="007E7E70"/>
    <w:rsid w:val="007F667C"/>
    <w:rsid w:val="007F6E01"/>
    <w:rsid w:val="00801235"/>
    <w:rsid w:val="00803EA5"/>
    <w:rsid w:val="0080647F"/>
    <w:rsid w:val="00807980"/>
    <w:rsid w:val="00812232"/>
    <w:rsid w:val="008227C7"/>
    <w:rsid w:val="00823D43"/>
    <w:rsid w:val="00825DDD"/>
    <w:rsid w:val="0084128E"/>
    <w:rsid w:val="0084307C"/>
    <w:rsid w:val="00844438"/>
    <w:rsid w:val="00847CB8"/>
    <w:rsid w:val="0085014C"/>
    <w:rsid w:val="00852AC5"/>
    <w:rsid w:val="00861012"/>
    <w:rsid w:val="00864AD7"/>
    <w:rsid w:val="00867364"/>
    <w:rsid w:val="00870051"/>
    <w:rsid w:val="00875197"/>
    <w:rsid w:val="00875738"/>
    <w:rsid w:val="008813E9"/>
    <w:rsid w:val="00886DFB"/>
    <w:rsid w:val="00890DA7"/>
    <w:rsid w:val="00893671"/>
    <w:rsid w:val="008A2E5C"/>
    <w:rsid w:val="008A4949"/>
    <w:rsid w:val="008B53B8"/>
    <w:rsid w:val="008B6D01"/>
    <w:rsid w:val="008C2D3F"/>
    <w:rsid w:val="008D2168"/>
    <w:rsid w:val="008E240D"/>
    <w:rsid w:val="008E2E92"/>
    <w:rsid w:val="008E7FA9"/>
    <w:rsid w:val="008F16D8"/>
    <w:rsid w:val="009059BE"/>
    <w:rsid w:val="009153B4"/>
    <w:rsid w:val="009166E4"/>
    <w:rsid w:val="0092288B"/>
    <w:rsid w:val="00927DF6"/>
    <w:rsid w:val="0093276C"/>
    <w:rsid w:val="00932AAC"/>
    <w:rsid w:val="00935D1F"/>
    <w:rsid w:val="00943BCC"/>
    <w:rsid w:val="00944FC9"/>
    <w:rsid w:val="00945791"/>
    <w:rsid w:val="00950AB8"/>
    <w:rsid w:val="00961199"/>
    <w:rsid w:val="009623D1"/>
    <w:rsid w:val="00962FC8"/>
    <w:rsid w:val="00962FEA"/>
    <w:rsid w:val="009729A1"/>
    <w:rsid w:val="00976A2C"/>
    <w:rsid w:val="0098013E"/>
    <w:rsid w:val="009812E8"/>
    <w:rsid w:val="00990D0D"/>
    <w:rsid w:val="00990DA4"/>
    <w:rsid w:val="00994F6C"/>
    <w:rsid w:val="009A07C8"/>
    <w:rsid w:val="009A337A"/>
    <w:rsid w:val="009A3AEE"/>
    <w:rsid w:val="009A4802"/>
    <w:rsid w:val="009A5238"/>
    <w:rsid w:val="009A6220"/>
    <w:rsid w:val="009A7C4D"/>
    <w:rsid w:val="009B4344"/>
    <w:rsid w:val="009B58EF"/>
    <w:rsid w:val="009B5FAB"/>
    <w:rsid w:val="009B6A7B"/>
    <w:rsid w:val="009C0184"/>
    <w:rsid w:val="009D2469"/>
    <w:rsid w:val="009D4E71"/>
    <w:rsid w:val="009D574F"/>
    <w:rsid w:val="009F4224"/>
    <w:rsid w:val="009F4A35"/>
    <w:rsid w:val="00A00022"/>
    <w:rsid w:val="00A0047E"/>
    <w:rsid w:val="00A02C0A"/>
    <w:rsid w:val="00A0372A"/>
    <w:rsid w:val="00A03DD1"/>
    <w:rsid w:val="00A06A5D"/>
    <w:rsid w:val="00A07D8C"/>
    <w:rsid w:val="00A10658"/>
    <w:rsid w:val="00A111F9"/>
    <w:rsid w:val="00A11ED6"/>
    <w:rsid w:val="00A15C0E"/>
    <w:rsid w:val="00A162DA"/>
    <w:rsid w:val="00A21DF2"/>
    <w:rsid w:val="00A220C4"/>
    <w:rsid w:val="00A23B61"/>
    <w:rsid w:val="00A32401"/>
    <w:rsid w:val="00A324C7"/>
    <w:rsid w:val="00A32B2A"/>
    <w:rsid w:val="00A360B8"/>
    <w:rsid w:val="00A40122"/>
    <w:rsid w:val="00A45845"/>
    <w:rsid w:val="00A56146"/>
    <w:rsid w:val="00A5686A"/>
    <w:rsid w:val="00A611AF"/>
    <w:rsid w:val="00A612C4"/>
    <w:rsid w:val="00A618CE"/>
    <w:rsid w:val="00A6271A"/>
    <w:rsid w:val="00A6311A"/>
    <w:rsid w:val="00A650AB"/>
    <w:rsid w:val="00A65F6A"/>
    <w:rsid w:val="00A673FB"/>
    <w:rsid w:val="00A67E31"/>
    <w:rsid w:val="00A73155"/>
    <w:rsid w:val="00A7750C"/>
    <w:rsid w:val="00A80047"/>
    <w:rsid w:val="00A81A11"/>
    <w:rsid w:val="00A90D9A"/>
    <w:rsid w:val="00A90EED"/>
    <w:rsid w:val="00A913E6"/>
    <w:rsid w:val="00A91B17"/>
    <w:rsid w:val="00A942FB"/>
    <w:rsid w:val="00A94AB6"/>
    <w:rsid w:val="00AA1C85"/>
    <w:rsid w:val="00AA26C0"/>
    <w:rsid w:val="00AA2D5B"/>
    <w:rsid w:val="00AA56D3"/>
    <w:rsid w:val="00AA5D1A"/>
    <w:rsid w:val="00AA7BD0"/>
    <w:rsid w:val="00AA7C23"/>
    <w:rsid w:val="00AB1E08"/>
    <w:rsid w:val="00AB3E46"/>
    <w:rsid w:val="00AB57EC"/>
    <w:rsid w:val="00AC277F"/>
    <w:rsid w:val="00AC3F9B"/>
    <w:rsid w:val="00AC5BFB"/>
    <w:rsid w:val="00AC6894"/>
    <w:rsid w:val="00AD2BBE"/>
    <w:rsid w:val="00AD32C3"/>
    <w:rsid w:val="00AD3AAF"/>
    <w:rsid w:val="00AE3461"/>
    <w:rsid w:val="00AF06E5"/>
    <w:rsid w:val="00B001B9"/>
    <w:rsid w:val="00B01224"/>
    <w:rsid w:val="00B030FB"/>
    <w:rsid w:val="00B06696"/>
    <w:rsid w:val="00B13081"/>
    <w:rsid w:val="00B1566D"/>
    <w:rsid w:val="00B2021E"/>
    <w:rsid w:val="00B27686"/>
    <w:rsid w:val="00B3077D"/>
    <w:rsid w:val="00B34D9C"/>
    <w:rsid w:val="00B378DD"/>
    <w:rsid w:val="00B37E73"/>
    <w:rsid w:val="00B402B3"/>
    <w:rsid w:val="00B43481"/>
    <w:rsid w:val="00B4620B"/>
    <w:rsid w:val="00B46B50"/>
    <w:rsid w:val="00B5146F"/>
    <w:rsid w:val="00B54174"/>
    <w:rsid w:val="00B543CE"/>
    <w:rsid w:val="00B620B7"/>
    <w:rsid w:val="00B62F78"/>
    <w:rsid w:val="00B63542"/>
    <w:rsid w:val="00B66506"/>
    <w:rsid w:val="00B66521"/>
    <w:rsid w:val="00B66EF7"/>
    <w:rsid w:val="00B709A1"/>
    <w:rsid w:val="00B7108E"/>
    <w:rsid w:val="00B7253E"/>
    <w:rsid w:val="00B73A2A"/>
    <w:rsid w:val="00B756EF"/>
    <w:rsid w:val="00B76FAB"/>
    <w:rsid w:val="00B77F6E"/>
    <w:rsid w:val="00B81D51"/>
    <w:rsid w:val="00B836F2"/>
    <w:rsid w:val="00B8486A"/>
    <w:rsid w:val="00B95B94"/>
    <w:rsid w:val="00B962E0"/>
    <w:rsid w:val="00BA02E1"/>
    <w:rsid w:val="00BA04CC"/>
    <w:rsid w:val="00BA362B"/>
    <w:rsid w:val="00BA5274"/>
    <w:rsid w:val="00BB5529"/>
    <w:rsid w:val="00BC1E9E"/>
    <w:rsid w:val="00BC5D2B"/>
    <w:rsid w:val="00BC75F1"/>
    <w:rsid w:val="00BD3121"/>
    <w:rsid w:val="00BD6A22"/>
    <w:rsid w:val="00BD6EA9"/>
    <w:rsid w:val="00BE0AA1"/>
    <w:rsid w:val="00BE1441"/>
    <w:rsid w:val="00BE5A23"/>
    <w:rsid w:val="00C01561"/>
    <w:rsid w:val="00C023ED"/>
    <w:rsid w:val="00C0573B"/>
    <w:rsid w:val="00C23AAC"/>
    <w:rsid w:val="00C2510B"/>
    <w:rsid w:val="00C25B35"/>
    <w:rsid w:val="00C27223"/>
    <w:rsid w:val="00C27848"/>
    <w:rsid w:val="00C27F35"/>
    <w:rsid w:val="00C3085E"/>
    <w:rsid w:val="00C30CF1"/>
    <w:rsid w:val="00C335CC"/>
    <w:rsid w:val="00C370DA"/>
    <w:rsid w:val="00C42A25"/>
    <w:rsid w:val="00C43E3D"/>
    <w:rsid w:val="00C46D8C"/>
    <w:rsid w:val="00C46E4E"/>
    <w:rsid w:val="00C47414"/>
    <w:rsid w:val="00C52F5A"/>
    <w:rsid w:val="00C712AC"/>
    <w:rsid w:val="00C71C3C"/>
    <w:rsid w:val="00C71D95"/>
    <w:rsid w:val="00C76051"/>
    <w:rsid w:val="00C80C26"/>
    <w:rsid w:val="00C84AC9"/>
    <w:rsid w:val="00C853E6"/>
    <w:rsid w:val="00C901DE"/>
    <w:rsid w:val="00C90820"/>
    <w:rsid w:val="00C91C10"/>
    <w:rsid w:val="00C95C9F"/>
    <w:rsid w:val="00C963C5"/>
    <w:rsid w:val="00C96C52"/>
    <w:rsid w:val="00C9706C"/>
    <w:rsid w:val="00CA4288"/>
    <w:rsid w:val="00CA6F4B"/>
    <w:rsid w:val="00CB0F27"/>
    <w:rsid w:val="00CB7889"/>
    <w:rsid w:val="00CB78A6"/>
    <w:rsid w:val="00CB7A57"/>
    <w:rsid w:val="00CC2B3B"/>
    <w:rsid w:val="00CC6733"/>
    <w:rsid w:val="00CC71BF"/>
    <w:rsid w:val="00CD0682"/>
    <w:rsid w:val="00CD25A7"/>
    <w:rsid w:val="00CD47A2"/>
    <w:rsid w:val="00CD64D1"/>
    <w:rsid w:val="00CE1D8C"/>
    <w:rsid w:val="00CE247C"/>
    <w:rsid w:val="00CE6904"/>
    <w:rsid w:val="00CF194B"/>
    <w:rsid w:val="00CF36D3"/>
    <w:rsid w:val="00CF7E82"/>
    <w:rsid w:val="00D0187B"/>
    <w:rsid w:val="00D01CA3"/>
    <w:rsid w:val="00D118AF"/>
    <w:rsid w:val="00D16DD0"/>
    <w:rsid w:val="00D20B02"/>
    <w:rsid w:val="00D20F44"/>
    <w:rsid w:val="00D2506E"/>
    <w:rsid w:val="00D302ED"/>
    <w:rsid w:val="00D3060D"/>
    <w:rsid w:val="00D30FA0"/>
    <w:rsid w:val="00D33ABF"/>
    <w:rsid w:val="00D41E6F"/>
    <w:rsid w:val="00D44120"/>
    <w:rsid w:val="00D44F45"/>
    <w:rsid w:val="00D55447"/>
    <w:rsid w:val="00D55DA5"/>
    <w:rsid w:val="00D56DBB"/>
    <w:rsid w:val="00D62460"/>
    <w:rsid w:val="00D6505A"/>
    <w:rsid w:val="00D65A83"/>
    <w:rsid w:val="00D66C3A"/>
    <w:rsid w:val="00D71426"/>
    <w:rsid w:val="00D76BC6"/>
    <w:rsid w:val="00D84FA3"/>
    <w:rsid w:val="00D86A00"/>
    <w:rsid w:val="00D929CF"/>
    <w:rsid w:val="00D96A78"/>
    <w:rsid w:val="00D97C7B"/>
    <w:rsid w:val="00DB16D6"/>
    <w:rsid w:val="00DB1EFA"/>
    <w:rsid w:val="00DB31FD"/>
    <w:rsid w:val="00DB4FD1"/>
    <w:rsid w:val="00DB50C8"/>
    <w:rsid w:val="00DB616B"/>
    <w:rsid w:val="00DC1AB6"/>
    <w:rsid w:val="00DC629C"/>
    <w:rsid w:val="00DC6617"/>
    <w:rsid w:val="00DC7573"/>
    <w:rsid w:val="00DD1ED1"/>
    <w:rsid w:val="00DD21EA"/>
    <w:rsid w:val="00DD4020"/>
    <w:rsid w:val="00DD7A78"/>
    <w:rsid w:val="00DF5348"/>
    <w:rsid w:val="00DF57B3"/>
    <w:rsid w:val="00DF6EBB"/>
    <w:rsid w:val="00E04757"/>
    <w:rsid w:val="00E04E91"/>
    <w:rsid w:val="00E057A9"/>
    <w:rsid w:val="00E17944"/>
    <w:rsid w:val="00E23896"/>
    <w:rsid w:val="00E2768D"/>
    <w:rsid w:val="00E27811"/>
    <w:rsid w:val="00E305F2"/>
    <w:rsid w:val="00E31643"/>
    <w:rsid w:val="00E34FB4"/>
    <w:rsid w:val="00E35CB6"/>
    <w:rsid w:val="00E42A9C"/>
    <w:rsid w:val="00E50476"/>
    <w:rsid w:val="00E56151"/>
    <w:rsid w:val="00E57D80"/>
    <w:rsid w:val="00E6071B"/>
    <w:rsid w:val="00E61B88"/>
    <w:rsid w:val="00E63367"/>
    <w:rsid w:val="00E63B7A"/>
    <w:rsid w:val="00E82C5C"/>
    <w:rsid w:val="00E83491"/>
    <w:rsid w:val="00E86A7D"/>
    <w:rsid w:val="00E86B6F"/>
    <w:rsid w:val="00E87869"/>
    <w:rsid w:val="00EA22E7"/>
    <w:rsid w:val="00EA37B1"/>
    <w:rsid w:val="00EB20DB"/>
    <w:rsid w:val="00EB63A0"/>
    <w:rsid w:val="00EB6649"/>
    <w:rsid w:val="00EC0696"/>
    <w:rsid w:val="00EC2FF6"/>
    <w:rsid w:val="00EC57EF"/>
    <w:rsid w:val="00EE25A5"/>
    <w:rsid w:val="00EE275C"/>
    <w:rsid w:val="00EE5F21"/>
    <w:rsid w:val="00EE6973"/>
    <w:rsid w:val="00EE7F65"/>
    <w:rsid w:val="00EF75C5"/>
    <w:rsid w:val="00EF7DE4"/>
    <w:rsid w:val="00F01687"/>
    <w:rsid w:val="00F056DB"/>
    <w:rsid w:val="00F17A15"/>
    <w:rsid w:val="00F2001C"/>
    <w:rsid w:val="00F23EA3"/>
    <w:rsid w:val="00F26196"/>
    <w:rsid w:val="00F366BA"/>
    <w:rsid w:val="00F52045"/>
    <w:rsid w:val="00F52BAB"/>
    <w:rsid w:val="00F5491D"/>
    <w:rsid w:val="00F571C6"/>
    <w:rsid w:val="00F743D9"/>
    <w:rsid w:val="00F81E54"/>
    <w:rsid w:val="00F8791F"/>
    <w:rsid w:val="00F94CB1"/>
    <w:rsid w:val="00FA26C3"/>
    <w:rsid w:val="00FA6C84"/>
    <w:rsid w:val="00FB028B"/>
    <w:rsid w:val="00FB46C2"/>
    <w:rsid w:val="00FC33F4"/>
    <w:rsid w:val="00FC71C9"/>
    <w:rsid w:val="00FC799B"/>
    <w:rsid w:val="00FD2D48"/>
    <w:rsid w:val="00FD5D5C"/>
    <w:rsid w:val="00FD6266"/>
    <w:rsid w:val="00FE3BEC"/>
    <w:rsid w:val="00FF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5357EE"/>
  <w15:docId w15:val="{60E7A8F3-A057-4077-974A-90DAB5A64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241"/>
    <w:pPr>
      <w:spacing w:after="120"/>
    </w:pPr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CF7E82"/>
    <w:pPr>
      <w:pBdr>
        <w:top w:val="single" w:sz="24" w:space="0" w:color="6EA0B0" w:themeColor="accent1"/>
        <w:left w:val="single" w:sz="24" w:space="0" w:color="6EA0B0" w:themeColor="accent1"/>
        <w:bottom w:val="single" w:sz="24" w:space="0" w:color="6EA0B0" w:themeColor="accent1"/>
        <w:right w:val="single" w:sz="24" w:space="0" w:color="6EA0B0" w:themeColor="accent1"/>
      </w:pBdr>
      <w:shd w:val="clear" w:color="auto" w:fill="6EA0B0" w:themeFill="accent1"/>
      <w:tabs>
        <w:tab w:val="right" w:pos="9356"/>
      </w:tabs>
      <w:spacing w:before="120" w:after="160"/>
      <w:outlineLvl w:val="0"/>
    </w:pPr>
    <w:rPr>
      <w:b/>
      <w:bCs/>
      <w:small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2045"/>
    <w:pPr>
      <w:pBdr>
        <w:top w:val="single" w:sz="24" w:space="0" w:color="E1EBEF" w:themeColor="accent1" w:themeTint="33"/>
        <w:left w:val="single" w:sz="24" w:space="0" w:color="E1EBEF" w:themeColor="accent1" w:themeTint="33"/>
        <w:bottom w:val="single" w:sz="24" w:space="0" w:color="E1EBEF" w:themeColor="accent1" w:themeTint="33"/>
        <w:right w:val="single" w:sz="24" w:space="0" w:color="E1EBEF" w:themeColor="accent1" w:themeTint="33"/>
      </w:pBdr>
      <w:shd w:val="clear" w:color="auto" w:fill="E1EBEF" w:themeFill="accent1" w:themeFillTint="33"/>
      <w:outlineLvl w:val="1"/>
    </w:pPr>
    <w:rPr>
      <w:small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B48D0"/>
    <w:pPr>
      <w:pBdr>
        <w:top w:val="single" w:sz="6" w:space="2" w:color="6EA0B0" w:themeColor="accent1"/>
        <w:left w:val="single" w:sz="6" w:space="2" w:color="6EA0B0" w:themeColor="accent1"/>
      </w:pBdr>
      <w:spacing w:before="300" w:after="0"/>
      <w:outlineLvl w:val="2"/>
    </w:pPr>
    <w:rPr>
      <w:caps/>
      <w:color w:val="32515C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B48D0"/>
    <w:pPr>
      <w:pBdr>
        <w:top w:val="dotted" w:sz="6" w:space="2" w:color="6EA0B0" w:themeColor="accent1"/>
        <w:left w:val="dotted" w:sz="6" w:space="2" w:color="6EA0B0" w:themeColor="accent1"/>
      </w:pBdr>
      <w:spacing w:before="300" w:after="0"/>
      <w:outlineLvl w:val="3"/>
    </w:pPr>
    <w:rPr>
      <w:caps/>
      <w:color w:val="4B7B8A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B48D0"/>
    <w:pPr>
      <w:pBdr>
        <w:bottom w:val="single" w:sz="6" w:space="1" w:color="6EA0B0" w:themeColor="accent1"/>
      </w:pBdr>
      <w:spacing w:before="300" w:after="0"/>
      <w:outlineLvl w:val="4"/>
    </w:pPr>
    <w:rPr>
      <w:caps/>
      <w:color w:val="4B7B8A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B48D0"/>
    <w:pPr>
      <w:pBdr>
        <w:bottom w:val="dotted" w:sz="6" w:space="1" w:color="6EA0B0" w:themeColor="accent1"/>
      </w:pBdr>
      <w:spacing w:before="300" w:after="0"/>
      <w:outlineLvl w:val="5"/>
    </w:pPr>
    <w:rPr>
      <w:caps/>
      <w:color w:val="4B7B8A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B48D0"/>
    <w:pPr>
      <w:spacing w:before="300" w:after="0"/>
      <w:outlineLvl w:val="6"/>
    </w:pPr>
    <w:rPr>
      <w:caps/>
      <w:color w:val="4B7B8A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B48D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B48D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7E82"/>
    <w:rPr>
      <w:b/>
      <w:bCs/>
      <w:smallCaps/>
      <w:color w:val="FFFFFF" w:themeColor="background1"/>
      <w:spacing w:val="15"/>
      <w:shd w:val="clear" w:color="auto" w:fill="6EA0B0" w:themeFill="accent1"/>
    </w:rPr>
  </w:style>
  <w:style w:type="character" w:customStyle="1" w:styleId="Titre2Car">
    <w:name w:val="Titre 2 Car"/>
    <w:basedOn w:val="Policepardfaut"/>
    <w:link w:val="Titre2"/>
    <w:uiPriority w:val="9"/>
    <w:rsid w:val="00F52045"/>
    <w:rPr>
      <w:smallCaps/>
      <w:spacing w:val="15"/>
      <w:shd w:val="clear" w:color="auto" w:fill="E1EBEF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6B48D0"/>
    <w:rPr>
      <w:caps/>
      <w:color w:val="32515C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6B48D0"/>
    <w:rPr>
      <w:caps/>
      <w:color w:val="4B7B8A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6B48D0"/>
    <w:rPr>
      <w:caps/>
      <w:color w:val="4B7B8A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6B48D0"/>
    <w:rPr>
      <w:caps/>
      <w:color w:val="4B7B8A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6B48D0"/>
    <w:rPr>
      <w:caps/>
      <w:color w:val="4B7B8A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6B48D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6B48D0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B48D0"/>
    <w:rPr>
      <w:b/>
      <w:bCs/>
      <w:color w:val="4B7B8A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qFormat/>
    <w:rsid w:val="00D302ED"/>
    <w:pPr>
      <w:spacing w:before="120"/>
      <w:jc w:val="center"/>
    </w:pPr>
    <w:rPr>
      <w:smallCaps/>
      <w:color w:val="6EA0B0" w:themeColor="accent1"/>
      <w:spacing w:val="10"/>
      <w:kern w:val="28"/>
      <w:sz w:val="44"/>
      <w:szCs w:val="40"/>
    </w:rPr>
  </w:style>
  <w:style w:type="character" w:customStyle="1" w:styleId="TitreCar">
    <w:name w:val="Titre Car"/>
    <w:basedOn w:val="Policepardfaut"/>
    <w:link w:val="Titre"/>
    <w:rsid w:val="00D302ED"/>
    <w:rPr>
      <w:smallCaps/>
      <w:color w:val="6EA0B0" w:themeColor="accent1"/>
      <w:spacing w:val="10"/>
      <w:kern w:val="28"/>
      <w:sz w:val="44"/>
      <w:szCs w:val="4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48D0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B48D0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6B48D0"/>
    <w:rPr>
      <w:b/>
      <w:bCs/>
    </w:rPr>
  </w:style>
  <w:style w:type="character" w:styleId="Accentuation">
    <w:name w:val="Emphasis"/>
    <w:uiPriority w:val="20"/>
    <w:qFormat/>
    <w:rsid w:val="006B48D0"/>
    <w:rPr>
      <w:caps/>
      <w:color w:val="32515C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6B48D0"/>
    <w:pPr>
      <w:spacing w:after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6B48D0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4C5F21"/>
    <w:pPr>
      <w:spacing w:before="320" w:after="320"/>
      <w:ind w:left="720"/>
      <w:contextualSpacing/>
      <w:jc w:val="left"/>
    </w:pPr>
  </w:style>
  <w:style w:type="paragraph" w:styleId="Citation">
    <w:name w:val="Quote"/>
    <w:basedOn w:val="Normal"/>
    <w:next w:val="Normal"/>
    <w:link w:val="CitationCar"/>
    <w:uiPriority w:val="29"/>
    <w:qFormat/>
    <w:rsid w:val="006B48D0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6B48D0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B48D0"/>
    <w:pPr>
      <w:pBdr>
        <w:top w:val="single" w:sz="4" w:space="10" w:color="6EA0B0" w:themeColor="accent1"/>
        <w:left w:val="single" w:sz="4" w:space="10" w:color="6EA0B0" w:themeColor="accent1"/>
      </w:pBdr>
      <w:spacing w:after="0"/>
      <w:ind w:left="1296" w:right="1152"/>
    </w:pPr>
    <w:rPr>
      <w:i/>
      <w:iCs/>
      <w:color w:val="6EA0B0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B48D0"/>
    <w:rPr>
      <w:i/>
      <w:iCs/>
      <w:color w:val="6EA0B0" w:themeColor="accent1"/>
      <w:sz w:val="20"/>
      <w:szCs w:val="20"/>
    </w:rPr>
  </w:style>
  <w:style w:type="character" w:styleId="Accentuationlgre">
    <w:name w:val="Subtle Emphasis"/>
    <w:uiPriority w:val="19"/>
    <w:qFormat/>
    <w:rsid w:val="006B48D0"/>
    <w:rPr>
      <w:i/>
      <w:iCs/>
      <w:color w:val="32515C" w:themeColor="accent1" w:themeShade="7F"/>
    </w:rPr>
  </w:style>
  <w:style w:type="character" w:styleId="Accentuationintense">
    <w:name w:val="Intense Emphasis"/>
    <w:uiPriority w:val="21"/>
    <w:qFormat/>
    <w:rsid w:val="006B48D0"/>
    <w:rPr>
      <w:b/>
      <w:bCs/>
      <w:caps/>
      <w:color w:val="32515C" w:themeColor="accent1" w:themeShade="7F"/>
      <w:spacing w:val="10"/>
    </w:rPr>
  </w:style>
  <w:style w:type="character" w:styleId="Rfrencelgre">
    <w:name w:val="Subtle Reference"/>
    <w:uiPriority w:val="31"/>
    <w:qFormat/>
    <w:rsid w:val="006B48D0"/>
    <w:rPr>
      <w:b/>
      <w:bCs/>
      <w:color w:val="6EA0B0" w:themeColor="accent1"/>
    </w:rPr>
  </w:style>
  <w:style w:type="character" w:styleId="Rfrenceintense">
    <w:name w:val="Intense Reference"/>
    <w:uiPriority w:val="32"/>
    <w:qFormat/>
    <w:rsid w:val="006B48D0"/>
    <w:rPr>
      <w:b/>
      <w:bCs/>
      <w:i/>
      <w:iCs/>
      <w:caps/>
      <w:color w:val="6EA0B0" w:themeColor="accent1"/>
    </w:rPr>
  </w:style>
  <w:style w:type="character" w:styleId="Titredulivre">
    <w:name w:val="Book Title"/>
    <w:uiPriority w:val="33"/>
    <w:qFormat/>
    <w:rsid w:val="006B48D0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B48D0"/>
    <w:pPr>
      <w:outlineLvl w:val="9"/>
    </w:pPr>
    <w:rPr>
      <w:lang w:bidi="en-US"/>
    </w:rPr>
  </w:style>
  <w:style w:type="table" w:styleId="Grilledutableau">
    <w:name w:val="Table Grid"/>
    <w:basedOn w:val="TableauNormal"/>
    <w:rsid w:val="00DC75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DC7573"/>
    <w:rPr>
      <w:color w:val="4B7B8A" w:themeColor="accent1" w:themeShade="BF"/>
    </w:rPr>
    <w:tblPr>
      <w:tblStyleRowBandSize w:val="1"/>
      <w:tblStyleColBandSize w:val="1"/>
      <w:tblBorders>
        <w:top w:val="single" w:sz="8" w:space="0" w:color="6EA0B0" w:themeColor="accent1"/>
        <w:bottom w:val="single" w:sz="8" w:space="0" w:color="6EA0B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A0B0" w:themeColor="accent1"/>
          <w:left w:val="nil"/>
          <w:bottom w:val="single" w:sz="8" w:space="0" w:color="6EA0B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A0B0" w:themeColor="accent1"/>
          <w:left w:val="nil"/>
          <w:bottom w:val="single" w:sz="8" w:space="0" w:color="6EA0B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7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7EB" w:themeFill="accent1" w:themeFillTint="3F"/>
      </w:tcPr>
    </w:tblStylePr>
  </w:style>
  <w:style w:type="table" w:styleId="Listeclaire-Accent1">
    <w:name w:val="Light List Accent 1"/>
    <w:basedOn w:val="TableauNormal"/>
    <w:uiPriority w:val="61"/>
    <w:rsid w:val="00DC7573"/>
    <w:tblPr>
      <w:tblStyleRowBandSize w:val="1"/>
      <w:tblStyleColBandSize w:val="1"/>
      <w:tblBorders>
        <w:top w:val="single" w:sz="8" w:space="0" w:color="6EA0B0" w:themeColor="accent1"/>
        <w:left w:val="single" w:sz="8" w:space="0" w:color="6EA0B0" w:themeColor="accent1"/>
        <w:bottom w:val="single" w:sz="8" w:space="0" w:color="6EA0B0" w:themeColor="accent1"/>
        <w:right w:val="single" w:sz="8" w:space="0" w:color="6EA0B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A0B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A0B0" w:themeColor="accent1"/>
          <w:left w:val="single" w:sz="8" w:space="0" w:color="6EA0B0" w:themeColor="accent1"/>
          <w:bottom w:val="single" w:sz="8" w:space="0" w:color="6EA0B0" w:themeColor="accent1"/>
          <w:right w:val="single" w:sz="8" w:space="0" w:color="6EA0B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A0B0" w:themeColor="accent1"/>
          <w:left w:val="single" w:sz="8" w:space="0" w:color="6EA0B0" w:themeColor="accent1"/>
          <w:bottom w:val="single" w:sz="8" w:space="0" w:color="6EA0B0" w:themeColor="accent1"/>
          <w:right w:val="single" w:sz="8" w:space="0" w:color="6EA0B0" w:themeColor="accent1"/>
        </w:tcBorders>
      </w:tcPr>
    </w:tblStylePr>
    <w:tblStylePr w:type="band1Horz">
      <w:tblPr/>
      <w:tcPr>
        <w:tcBorders>
          <w:top w:val="single" w:sz="8" w:space="0" w:color="6EA0B0" w:themeColor="accent1"/>
          <w:left w:val="single" w:sz="8" w:space="0" w:color="6EA0B0" w:themeColor="accent1"/>
          <w:bottom w:val="single" w:sz="8" w:space="0" w:color="6EA0B0" w:themeColor="accent1"/>
          <w:right w:val="single" w:sz="8" w:space="0" w:color="6EA0B0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DC7573"/>
    <w:tblPr>
      <w:tblStyleRowBandSize w:val="1"/>
      <w:tblStyleColBandSize w:val="1"/>
      <w:tblBorders>
        <w:top w:val="single" w:sz="8" w:space="0" w:color="6EA0B0" w:themeColor="accent1"/>
        <w:left w:val="single" w:sz="8" w:space="0" w:color="6EA0B0" w:themeColor="accent1"/>
        <w:bottom w:val="single" w:sz="8" w:space="0" w:color="6EA0B0" w:themeColor="accent1"/>
        <w:right w:val="single" w:sz="8" w:space="0" w:color="6EA0B0" w:themeColor="accent1"/>
        <w:insideH w:val="single" w:sz="8" w:space="0" w:color="6EA0B0" w:themeColor="accent1"/>
        <w:insideV w:val="single" w:sz="8" w:space="0" w:color="6EA0B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A0B0" w:themeColor="accent1"/>
          <w:left w:val="single" w:sz="8" w:space="0" w:color="6EA0B0" w:themeColor="accent1"/>
          <w:bottom w:val="single" w:sz="18" w:space="0" w:color="6EA0B0" w:themeColor="accent1"/>
          <w:right w:val="single" w:sz="8" w:space="0" w:color="6EA0B0" w:themeColor="accent1"/>
          <w:insideH w:val="nil"/>
          <w:insideV w:val="single" w:sz="8" w:space="0" w:color="6EA0B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A0B0" w:themeColor="accent1"/>
          <w:left w:val="single" w:sz="8" w:space="0" w:color="6EA0B0" w:themeColor="accent1"/>
          <w:bottom w:val="single" w:sz="8" w:space="0" w:color="6EA0B0" w:themeColor="accent1"/>
          <w:right w:val="single" w:sz="8" w:space="0" w:color="6EA0B0" w:themeColor="accent1"/>
          <w:insideH w:val="nil"/>
          <w:insideV w:val="single" w:sz="8" w:space="0" w:color="6EA0B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A0B0" w:themeColor="accent1"/>
          <w:left w:val="single" w:sz="8" w:space="0" w:color="6EA0B0" w:themeColor="accent1"/>
          <w:bottom w:val="single" w:sz="8" w:space="0" w:color="6EA0B0" w:themeColor="accent1"/>
          <w:right w:val="single" w:sz="8" w:space="0" w:color="6EA0B0" w:themeColor="accent1"/>
        </w:tcBorders>
      </w:tcPr>
    </w:tblStylePr>
    <w:tblStylePr w:type="band1Vert">
      <w:tblPr/>
      <w:tcPr>
        <w:tcBorders>
          <w:top w:val="single" w:sz="8" w:space="0" w:color="6EA0B0" w:themeColor="accent1"/>
          <w:left w:val="single" w:sz="8" w:space="0" w:color="6EA0B0" w:themeColor="accent1"/>
          <w:bottom w:val="single" w:sz="8" w:space="0" w:color="6EA0B0" w:themeColor="accent1"/>
          <w:right w:val="single" w:sz="8" w:space="0" w:color="6EA0B0" w:themeColor="accent1"/>
        </w:tcBorders>
        <w:shd w:val="clear" w:color="auto" w:fill="DAE7EB" w:themeFill="accent1" w:themeFillTint="3F"/>
      </w:tcPr>
    </w:tblStylePr>
    <w:tblStylePr w:type="band1Horz">
      <w:tblPr/>
      <w:tcPr>
        <w:tcBorders>
          <w:top w:val="single" w:sz="8" w:space="0" w:color="6EA0B0" w:themeColor="accent1"/>
          <w:left w:val="single" w:sz="8" w:space="0" w:color="6EA0B0" w:themeColor="accent1"/>
          <w:bottom w:val="single" w:sz="8" w:space="0" w:color="6EA0B0" w:themeColor="accent1"/>
          <w:right w:val="single" w:sz="8" w:space="0" w:color="6EA0B0" w:themeColor="accent1"/>
          <w:insideV w:val="single" w:sz="8" w:space="0" w:color="6EA0B0" w:themeColor="accent1"/>
        </w:tcBorders>
        <w:shd w:val="clear" w:color="auto" w:fill="DAE7EB" w:themeFill="accent1" w:themeFillTint="3F"/>
      </w:tcPr>
    </w:tblStylePr>
    <w:tblStylePr w:type="band2Horz">
      <w:tblPr/>
      <w:tcPr>
        <w:tcBorders>
          <w:top w:val="single" w:sz="8" w:space="0" w:color="6EA0B0" w:themeColor="accent1"/>
          <w:left w:val="single" w:sz="8" w:space="0" w:color="6EA0B0" w:themeColor="accent1"/>
          <w:bottom w:val="single" w:sz="8" w:space="0" w:color="6EA0B0" w:themeColor="accent1"/>
          <w:right w:val="single" w:sz="8" w:space="0" w:color="6EA0B0" w:themeColor="accent1"/>
          <w:insideV w:val="single" w:sz="8" w:space="0" w:color="6EA0B0" w:themeColor="accent1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F5491D"/>
    <w:rPr>
      <w:color w:val="00C8C3" w:themeColor="hyperlink"/>
      <w:u w:val="single"/>
    </w:rPr>
  </w:style>
  <w:style w:type="paragraph" w:styleId="Listepuces">
    <w:name w:val="List Bullet"/>
    <w:basedOn w:val="Normal"/>
    <w:uiPriority w:val="99"/>
    <w:unhideWhenUsed/>
    <w:rsid w:val="00A942FB"/>
    <w:pPr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71D9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1D9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96760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596760"/>
    <w:rPr>
      <w:sz w:val="20"/>
      <w:szCs w:val="20"/>
    </w:rPr>
  </w:style>
  <w:style w:type="paragraph" w:styleId="Pieddepage">
    <w:name w:val="footer"/>
    <w:basedOn w:val="Normal"/>
    <w:link w:val="PieddepageCar"/>
    <w:unhideWhenUsed/>
    <w:rsid w:val="00596760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596760"/>
    <w:rPr>
      <w:sz w:val="20"/>
      <w:szCs w:val="20"/>
    </w:rPr>
  </w:style>
  <w:style w:type="character" w:customStyle="1" w:styleId="Commande">
    <w:name w:val="Commande"/>
    <w:basedOn w:val="Policepardfaut"/>
    <w:uiPriority w:val="1"/>
    <w:qFormat/>
    <w:rsid w:val="00E27811"/>
    <w:rPr>
      <w:b/>
      <w:color w:val="4B7B8A" w:themeColor="accent1" w:themeShade="BF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C5129"/>
    <w:pPr>
      <w:spacing w:after="0"/>
      <w:jc w:val="left"/>
    </w:pPr>
    <w:rPr>
      <w:rFonts w:ascii="Times New Roman" w:eastAsia="Times New Roman" w:hAnsi="Times New Roman" w:cs="Times New Roman"/>
      <w:lang w:val="fr-FR"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C5129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5C5129"/>
    <w:rPr>
      <w:vertAlign w:val="superscript"/>
    </w:rPr>
  </w:style>
  <w:style w:type="character" w:customStyle="1" w:styleId="Code">
    <w:name w:val="Code"/>
    <w:basedOn w:val="Policepardfaut"/>
    <w:uiPriority w:val="1"/>
    <w:qFormat/>
    <w:rsid w:val="008227C7"/>
    <w:rPr>
      <w:rFonts w:ascii="Courier New" w:hAnsi="Courier New" w:cs="Courier New"/>
      <w:noProof/>
      <w:sz w:val="22"/>
      <w:lang w:val="fr-CA"/>
    </w:rPr>
  </w:style>
  <w:style w:type="paragraph" w:customStyle="1" w:styleId="Instruction">
    <w:name w:val="Instruction"/>
    <w:basedOn w:val="Normal"/>
    <w:qFormat/>
    <w:rsid w:val="005F293F"/>
    <w:pPr>
      <w:autoSpaceDE w:val="0"/>
      <w:autoSpaceDN w:val="0"/>
      <w:adjustRightInd w:val="0"/>
      <w:ind w:left="567"/>
      <w:contextualSpacing/>
      <w:jc w:val="left"/>
    </w:pPr>
    <w:rPr>
      <w:rFonts w:ascii="Consolas" w:hAnsi="Consolas" w:cs="Consolas"/>
      <w:noProof/>
      <w:sz w:val="18"/>
      <w:szCs w:val="19"/>
    </w:rPr>
  </w:style>
  <w:style w:type="paragraph" w:styleId="Corpsdetexte">
    <w:name w:val="Body Text"/>
    <w:basedOn w:val="Normal"/>
    <w:link w:val="CorpsdetexteCar"/>
    <w:rsid w:val="00DD4020"/>
    <w:pPr>
      <w:spacing w:after="0"/>
    </w:pPr>
    <w:rPr>
      <w:rFonts w:ascii="Times New Roman" w:eastAsia="Times New Roman" w:hAnsi="Times New Roman" w:cs="Times New Roman"/>
      <w:sz w:val="24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DD4020"/>
    <w:rPr>
      <w:rFonts w:ascii="Times New Roman" w:eastAsia="Times New Roman" w:hAnsi="Times New Roman" w:cs="Times New Roman"/>
      <w:sz w:val="24"/>
      <w:szCs w:val="20"/>
      <w:lang w:val="fr-FR" w:eastAsia="fr-FR"/>
    </w:rPr>
  </w:style>
  <w:style w:type="paragraph" w:customStyle="1" w:styleId="Dfinition">
    <w:name w:val="Définition"/>
    <w:basedOn w:val="Normal"/>
    <w:rsid w:val="00DD4020"/>
    <w:pPr>
      <w:spacing w:after="0"/>
      <w:ind w:left="2127" w:hanging="2127"/>
      <w:jc w:val="left"/>
    </w:pPr>
    <w:rPr>
      <w:rFonts w:ascii="Times New Roman" w:eastAsia="Times New Roman" w:hAnsi="Times New Roman" w:cs="Times New Roman"/>
      <w:b/>
      <w:sz w:val="24"/>
      <w:lang w:val="fr-FR" w:eastAsia="fr-FR"/>
    </w:rPr>
  </w:style>
  <w:style w:type="paragraph" w:styleId="Textebrut">
    <w:name w:val="Plain Text"/>
    <w:basedOn w:val="Normal"/>
    <w:link w:val="TextebrutCar"/>
    <w:rsid w:val="00DD4020"/>
    <w:pPr>
      <w:spacing w:after="0"/>
      <w:jc w:val="left"/>
    </w:pPr>
    <w:rPr>
      <w:rFonts w:ascii="Courier New" w:eastAsia="Times New Roman" w:hAnsi="Courier New" w:cs="Times New Roman"/>
      <w:lang w:eastAsia="fr-CA"/>
    </w:rPr>
  </w:style>
  <w:style w:type="character" w:customStyle="1" w:styleId="TextebrutCar">
    <w:name w:val="Texte brut Car"/>
    <w:basedOn w:val="Policepardfaut"/>
    <w:link w:val="Textebrut"/>
    <w:rsid w:val="00DD4020"/>
    <w:rPr>
      <w:rFonts w:ascii="Courier New" w:eastAsia="Times New Roman" w:hAnsi="Courier New" w:cs="Times New Roman"/>
      <w:sz w:val="20"/>
      <w:szCs w:val="20"/>
      <w:lang w:eastAsia="fr-CA"/>
    </w:rPr>
  </w:style>
  <w:style w:type="character" w:styleId="Numrodepage">
    <w:name w:val="page number"/>
    <w:basedOn w:val="Policepardfaut"/>
    <w:rsid w:val="00B543CE"/>
  </w:style>
  <w:style w:type="character" w:styleId="Mentionnonrsolue">
    <w:name w:val="Unresolved Mention"/>
    <w:basedOn w:val="Policepardfaut"/>
    <w:uiPriority w:val="99"/>
    <w:semiHidden/>
    <w:unhideWhenUsed/>
    <w:rsid w:val="00157A0A"/>
    <w:rPr>
      <w:color w:val="605E5C"/>
      <w:shd w:val="clear" w:color="auto" w:fill="E1DFDD"/>
    </w:rPr>
  </w:style>
  <w:style w:type="paragraph" w:customStyle="1" w:styleId="Question">
    <w:name w:val="Question"/>
    <w:basedOn w:val="Paragraphedeliste"/>
    <w:qFormat/>
    <w:rsid w:val="009F4224"/>
    <w:pPr>
      <w:numPr>
        <w:numId w:val="4"/>
      </w:numPr>
      <w:spacing w:before="240" w:after="0" w:line="276" w:lineRule="auto"/>
      <w:ind w:left="360"/>
    </w:pPr>
    <w:rPr>
      <w:lang w:eastAsia="fr-C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70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703E5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4703E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olicepardfaut"/>
    <w:rsid w:val="004703E5"/>
  </w:style>
  <w:style w:type="character" w:customStyle="1" w:styleId="hljs-builtin">
    <w:name w:val="hljs-built_in"/>
    <w:basedOn w:val="Policepardfaut"/>
    <w:rsid w:val="00843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0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Mes%20Documents\Mod&#232;les%20Office%20personnalis&#233;s\420-1A6-JR.dotx" TargetMode="External"/></Relationships>
</file>

<file path=word/theme/theme1.xml><?xml version="1.0" encoding="utf-8"?>
<a:theme xmlns:a="http://schemas.openxmlformats.org/drawingml/2006/main" name="Thème Office">
  <a:themeElements>
    <a:clrScheme name="Technique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8304F-7775-446B-A901-3A104A9B9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420-1A6-JR.dotx</Template>
  <TotalTime>130</TotalTime>
  <Pages>10</Pages>
  <Words>1112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St-Jerome</Company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Karine</dc:creator>
  <cp:lastModifiedBy>Karine MOREAU</cp:lastModifiedBy>
  <cp:revision>96</cp:revision>
  <cp:lastPrinted>2023-11-16T16:42:00Z</cp:lastPrinted>
  <dcterms:created xsi:type="dcterms:W3CDTF">2023-11-29T19:57:00Z</dcterms:created>
  <dcterms:modified xsi:type="dcterms:W3CDTF">2023-11-29T22:31:00Z</dcterms:modified>
</cp:coreProperties>
</file>